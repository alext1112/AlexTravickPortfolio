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5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2398"/>
        <w:gridCol w:w="1701"/>
        <w:gridCol w:w="363"/>
        <w:gridCol w:w="3274"/>
        <w:gridCol w:w="2433"/>
      </w:tblGrid>
      <w:tr w:rsidR="004B4147" w:rsidRPr="004B4147" w14:paraId="4909039E" w14:textId="77777777" w:rsidTr="00DC7235">
        <w:tc>
          <w:tcPr>
            <w:tcW w:w="2938" w:type="dxa"/>
            <w:gridSpan w:val="2"/>
          </w:tcPr>
          <w:p w14:paraId="7639C440" w14:textId="77777777" w:rsidR="004B4147" w:rsidRPr="004B4147" w:rsidRDefault="004B4147" w:rsidP="004B4147">
            <w:pPr>
              <w:pStyle w:val="Logo"/>
            </w:pPr>
            <w:r w:rsidRPr="004B4147">
              <w:rPr>
                <w:noProof/>
              </w:rPr>
              <mc:AlternateContent>
                <mc:Choice Requires="wpg">
                  <w:drawing>
                    <wp:inline distT="0" distB="0" distL="0" distR="0" wp14:anchorId="1132EF41" wp14:editId="6A1150D3">
                      <wp:extent cx="1200149" cy="772887"/>
                      <wp:effectExtent l="0" t="0" r="0" b="8255"/>
                      <wp:docPr id="130" name="Group 130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0149" cy="772887"/>
                                <a:chOff x="-47625" y="-19060"/>
                                <a:chExt cx="1200149" cy="764018"/>
                              </a:xfrm>
                            </wpg:grpSpPr>
                            <wps:wsp>
                              <wps:cNvPr id="5" name="TextBox 5">
                                <a:extLst>
                                  <a:ext uri="{FF2B5EF4-FFF2-40B4-BE49-F238E27FC236}">
                                    <a16:creationId xmlns:a16="http://schemas.microsoft.com/office/drawing/2014/main" id="{74653133-56CF-4FCA-A62A-18026AB24B64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-47625" y="-19060"/>
                                  <a:ext cx="487680" cy="726162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61888847" w14:textId="77777777" w:rsidR="004B4147" w:rsidRDefault="007A0D93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6" name="TextBox 6">
                                <a:extLst>
                                  <a:ext uri="{FF2B5EF4-FFF2-40B4-BE49-F238E27FC236}">
                                    <a16:creationId xmlns:a16="http://schemas.microsoft.com/office/drawing/2014/main" id="{0C7C2B32-1751-4453-8883-FB1ECD5C3D11}"/>
                                  </a:ext>
                                </a:extLst>
                              </wps:cNvPr>
                              <wps:cNvSpPr txBox="1"/>
                              <wps:spPr>
                                <a:xfrm>
                                  <a:off x="647333" y="-9416"/>
                                  <a:ext cx="505191" cy="733783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D178D00" w14:textId="77777777" w:rsidR="004B4147" w:rsidRDefault="007A0D93" w:rsidP="00890F1A">
                                    <w:pPr>
                                      <w:pStyle w:val="Logo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t>T</w:t>
                                    </w:r>
                                  </w:p>
                                </w:txbxContent>
                              </wps:txbx>
                              <wps:bodyPr wrap="square" lIns="0" tIns="0" rIns="0" bIns="0" rtlCol="0">
                                <a:noAutofit/>
                              </wps:bodyPr>
                            </wps:wsp>
                            <wps:wsp>
                              <wps:cNvPr id="7" name="Straight Connector 7">
                                <a:extLst>
                                  <a:ext uri="{FF2B5EF4-FFF2-40B4-BE49-F238E27FC236}">
                                    <a16:creationId xmlns:a16="http://schemas.microsoft.com/office/drawing/2014/main" id="{D85ADDF0-DBA3-4D60-9C79-3462B882FEEB}"/>
                                  </a:ex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900000">
                                  <a:off x="470054" y="89182"/>
                                  <a:ext cx="1" cy="655776"/>
                                </a:xfrm>
                                <a:prstGeom prst="line">
                                  <a:avLst/>
                                </a:prstGeom>
                                <a:ln w="25400" cap="rnd">
                                  <a:solidFill>
                                    <a:schemeClr val="accent4">
                                      <a:lumMod val="90000"/>
                                    </a:schemeClr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32EF41" id="Group 130" o:spid="_x0000_s1026" style="width:94.5pt;height:60.85pt;mso-position-horizontal-relative:char;mso-position-vertical-relative:line" coordorigin="-476,-190" coordsize="12001,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Box 5" o:spid="_x0000_s1027" type="#_x0000_t202" style="position:absolute;left:-476;top:-190;width:4876;height:7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      <v:textbox inset="0,0,0,0">
                          <w:txbxContent>
                            <w:p w14:paraId="61888847" w14:textId="77777777" w:rsidR="004B4147" w:rsidRDefault="007A0D93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shape id="TextBox 6" o:spid="_x0000_s1028" type="#_x0000_t202" style="position:absolute;left:6473;top:-94;width:5052;height:7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      <v:textbox inset="0,0,0,0">
                          <w:txbxContent>
                            <w:p w14:paraId="4D178D00" w14:textId="77777777" w:rsidR="004B4147" w:rsidRDefault="007A0D93" w:rsidP="00890F1A">
                              <w:pPr>
                                <w:pStyle w:val="Log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t>T</w:t>
                              </w:r>
                            </w:p>
                          </w:txbxContent>
                        </v:textbox>
                      </v:shape>
                      <v:line id="Straight Connector 7" o:spid="_x0000_s1029" style="position:absolute;rotation:15;visibility:visible;mso-wrap-style:square" from="4700,891" to="4700,74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" strokecolor="#abe1c1 [2887]" strokeweight="2pt">
                        <v:stroke joinstyle="miter" endcap="round"/>
                        <o:lock v:ext="edit" shapetype="f"/>
                      </v:lin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7772" w:type="dxa"/>
            <w:gridSpan w:val="4"/>
            <w:tcBorders>
              <w:bottom w:val="single" w:sz="4" w:space="0" w:color="FFFFFF" w:themeColor="background1"/>
            </w:tcBorders>
          </w:tcPr>
          <w:p w14:paraId="212AD1AC" w14:textId="77777777" w:rsidR="004B4147" w:rsidRDefault="007A0D93" w:rsidP="004B4147">
            <w:pPr>
              <w:pStyle w:val="Title"/>
            </w:pPr>
            <w:r>
              <w:t>Thomas</w:t>
            </w:r>
          </w:p>
          <w:p w14:paraId="02BA883B" w14:textId="77777777" w:rsidR="004B4147" w:rsidRPr="004B4147" w:rsidRDefault="007A0D93" w:rsidP="00A21AF8">
            <w:pPr>
              <w:pStyle w:val="Subtitle"/>
            </w:pPr>
            <w:r>
              <w:t>Travick</w:t>
            </w:r>
          </w:p>
        </w:tc>
      </w:tr>
      <w:tr w:rsidR="00A21AF8" w:rsidRPr="004B4147" w14:paraId="461757BD" w14:textId="77777777" w:rsidTr="00DC7235">
        <w:tc>
          <w:tcPr>
            <w:tcW w:w="2938" w:type="dxa"/>
            <w:gridSpan w:val="2"/>
          </w:tcPr>
          <w:p w14:paraId="79DCA97A" w14:textId="77777777" w:rsidR="00A21AF8" w:rsidRPr="004B4147" w:rsidRDefault="00A21AF8" w:rsidP="000161E1"/>
        </w:tc>
        <w:tc>
          <w:tcPr>
            <w:tcW w:w="7772" w:type="dxa"/>
            <w:gridSpan w:val="4"/>
            <w:tcBorders>
              <w:top w:val="single" w:sz="4" w:space="0" w:color="FFFFFF" w:themeColor="background1"/>
            </w:tcBorders>
          </w:tcPr>
          <w:p w14:paraId="215E9F70" w14:textId="77777777" w:rsidR="00A21AF8" w:rsidRPr="004B4147" w:rsidRDefault="007A0D93" w:rsidP="00A21AF8">
            <w:pPr>
              <w:pStyle w:val="Jobtitle"/>
            </w:pPr>
            <w:r>
              <w:t>Student</w:t>
            </w:r>
          </w:p>
        </w:tc>
      </w:tr>
      <w:tr w:rsidR="007772B1" w:rsidRPr="004B4147" w14:paraId="1F5F09EE" w14:textId="77777777" w:rsidTr="00DC7235">
        <w:trPr>
          <w:trHeight w:val="720"/>
        </w:trPr>
        <w:tc>
          <w:tcPr>
            <w:tcW w:w="2938" w:type="dxa"/>
            <w:gridSpan w:val="2"/>
          </w:tcPr>
          <w:p w14:paraId="088DD584" w14:textId="77777777" w:rsidR="007772B1" w:rsidRPr="004B4147" w:rsidRDefault="007772B1" w:rsidP="00A21AF8"/>
        </w:tc>
        <w:tc>
          <w:tcPr>
            <w:tcW w:w="7772" w:type="dxa"/>
            <w:gridSpan w:val="4"/>
          </w:tcPr>
          <w:p w14:paraId="4444D2FD" w14:textId="77777777" w:rsidR="007772B1" w:rsidRDefault="007772B1" w:rsidP="00A21AF8">
            <w:pPr>
              <w:pStyle w:val="Jobtitle"/>
            </w:pPr>
          </w:p>
        </w:tc>
      </w:tr>
      <w:tr w:rsidR="007A0D93" w:rsidRPr="00997E86" w14:paraId="62955B86" w14:textId="77777777" w:rsidTr="00DC7235">
        <w:tc>
          <w:tcPr>
            <w:tcW w:w="540" w:type="dxa"/>
            <w:vAlign w:val="center"/>
          </w:tcPr>
          <w:p w14:paraId="1C0CB705" w14:textId="77777777" w:rsidR="00BF0DAF" w:rsidRPr="00997E86" w:rsidRDefault="00BF0DAF" w:rsidP="00BF0DAF">
            <w:pPr>
              <w:pStyle w:val="Contact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556A20B" wp14:editId="57934F58">
                      <wp:extent cx="213066" cy="213066"/>
                      <wp:effectExtent l="0" t="0" r="0" b="0"/>
                      <wp:docPr id="131" name="Group 131" descr="Icon Phon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129521"/>
                                <a:chExt cx="213066" cy="213066"/>
                              </a:xfrm>
                            </wpg:grpSpPr>
                            <wps:wsp>
                              <wps:cNvPr id="132" name="Rectangle 132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129521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3" name="Graphic 28" descr="Icon Phone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7008" y="2190638"/>
                                  <a:ext cx="90832" cy="9083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95C89A" id="Group 131" o:spid="_x0000_s1026" alt="Icon Phone" style="width:16.8pt;height:16.8pt;mso-position-horizontal-relative:char;mso-position-vertical-relative:line" coordorigin="5158,21295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">
                      <v:rect id="Rectangle 132" o:spid="_x0000_s1027" style="position:absolute;left:5158;top:21295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28" o:spid="_x0000_s1028" type="#_x0000_t75" alt="Icon Phone" style="position:absolute;left:5770;top:21906;width:908;height:9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">
                        <v:imagedata r:id="rId12" o:title="Icon Phone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00" w:type="dxa"/>
            <w:gridSpan w:val="2"/>
            <w:vAlign w:val="center"/>
          </w:tcPr>
          <w:p w14:paraId="2ED60034" w14:textId="77777777" w:rsidR="00BF0DAF" w:rsidRPr="00B03ED5" w:rsidRDefault="007A0D93" w:rsidP="00BF0DAF">
            <w:pPr>
              <w:pStyle w:val="Contact"/>
            </w:pPr>
            <w:r>
              <w:t>(614)483-3484</w:t>
            </w:r>
          </w:p>
        </w:tc>
        <w:tc>
          <w:tcPr>
            <w:tcW w:w="363" w:type="dxa"/>
          </w:tcPr>
          <w:p w14:paraId="62D28602" w14:textId="77777777" w:rsidR="00BF0DAF" w:rsidRPr="00997E86" w:rsidRDefault="00BF0DAF" w:rsidP="00BF0DAF"/>
        </w:tc>
        <w:tc>
          <w:tcPr>
            <w:tcW w:w="5707" w:type="dxa"/>
            <w:gridSpan w:val="2"/>
            <w:vMerge w:val="restart"/>
          </w:tcPr>
          <w:sdt>
            <w:sdtPr>
              <w:id w:val="1958058710"/>
              <w:placeholder>
                <w:docPart w:val="75371A1DB5944974AA5688E44CBD304E"/>
              </w:placeholder>
              <w:temporary/>
              <w:showingPlcHdr/>
              <w15:appearance w15:val="hidden"/>
            </w:sdtPr>
            <w:sdtEndPr/>
            <w:sdtContent>
              <w:p w14:paraId="416BE0A1" w14:textId="77777777" w:rsidR="00BF0DAF" w:rsidRPr="00997E86" w:rsidRDefault="00BF0DAF" w:rsidP="00BF0DAF">
                <w:pPr>
                  <w:pStyle w:val="Heading1"/>
                </w:pPr>
                <w:r w:rsidRPr="007772B1">
                  <w:t>ABOUT ME</w:t>
                </w:r>
              </w:p>
            </w:sdtContent>
          </w:sdt>
        </w:tc>
      </w:tr>
      <w:tr w:rsidR="007A0D93" w:rsidRPr="00997E86" w14:paraId="0F727347" w14:textId="77777777" w:rsidTr="00DC7235">
        <w:tc>
          <w:tcPr>
            <w:tcW w:w="540" w:type="dxa"/>
            <w:vAlign w:val="center"/>
          </w:tcPr>
          <w:p w14:paraId="16E5181F" w14:textId="77777777" w:rsidR="00BF0DAF" w:rsidRPr="00621B5C" w:rsidRDefault="00BF0DAF" w:rsidP="00BF0DAF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4957CA85" wp14:editId="48012B34">
                      <wp:extent cx="213066" cy="213066"/>
                      <wp:effectExtent l="0" t="0" r="0" b="0"/>
                      <wp:docPr id="137" name="Group 137" descr="Icon Email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402983"/>
                                <a:chExt cx="213066" cy="213066"/>
                              </a:xfrm>
                            </wpg:grpSpPr>
                            <wps:wsp>
                              <wps:cNvPr id="138" name="Rectangle 138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402983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39" name="Graphic 30" descr="Icon Email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71761" y="2472564"/>
                                  <a:ext cx="97024" cy="74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C3C20F" id="Group 137" o:spid="_x0000_s1026" alt="Icon Email" style="width:16.8pt;height:16.8pt;mso-position-horizontal-relative:char;mso-position-vertical-relative:line" coordorigin="5158,2402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">
                      <v:rect id="Rectangle 138" o:spid="_x0000_s1027" style="position:absolute;left:5158;top:24029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" fillcolor="#1d3251 [3204]" stroked="f" strokeweight="1pt">
                        <o:lock v:ext="edit" aspectratio="t"/>
                      </v:rect>
                      <v:shape id="Graphic 30" o:spid="_x0000_s1028" type="#_x0000_t75" alt="Icon Email" style="position:absolute;left:5717;top:24725;width:970;height:7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">
                        <v:imagedata r:id="rId15" o:title="Icon Email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00" w:type="dxa"/>
            <w:gridSpan w:val="2"/>
            <w:vAlign w:val="center"/>
          </w:tcPr>
          <w:p w14:paraId="6DDB1B13" w14:textId="77777777" w:rsidR="00BF0DAF" w:rsidRPr="00B03ED5" w:rsidRDefault="008E0D47" w:rsidP="00BF0DAF">
            <w:pPr>
              <w:pStyle w:val="Contact"/>
            </w:pPr>
            <w:hyperlink r:id="rId16" w:history="1">
              <w:r w:rsidR="007A0D93" w:rsidRPr="00E0768E">
                <w:rPr>
                  <w:rStyle w:val="Hyperlink"/>
                </w:rPr>
                <w:t>travicta@mail.uc.edu</w:t>
              </w:r>
            </w:hyperlink>
          </w:p>
        </w:tc>
        <w:tc>
          <w:tcPr>
            <w:tcW w:w="363" w:type="dxa"/>
          </w:tcPr>
          <w:p w14:paraId="09AAA27D" w14:textId="77777777" w:rsidR="00BF0DAF" w:rsidRPr="00997E86" w:rsidRDefault="00BF0DAF" w:rsidP="00BF0DAF"/>
        </w:tc>
        <w:tc>
          <w:tcPr>
            <w:tcW w:w="5707" w:type="dxa"/>
            <w:gridSpan w:val="2"/>
            <w:vMerge/>
          </w:tcPr>
          <w:p w14:paraId="72284F2D" w14:textId="77777777" w:rsidR="00BF0DAF" w:rsidRPr="00997E86" w:rsidRDefault="00BF0DAF" w:rsidP="00BF0DAF"/>
        </w:tc>
      </w:tr>
      <w:tr w:rsidR="007A0D93" w:rsidRPr="00CD2FD2" w14:paraId="242D7862" w14:textId="77777777" w:rsidTr="00DC7235">
        <w:trPr>
          <w:trHeight w:val="432"/>
        </w:trPr>
        <w:tc>
          <w:tcPr>
            <w:tcW w:w="540" w:type="dxa"/>
            <w:vAlign w:val="center"/>
          </w:tcPr>
          <w:p w14:paraId="34BD1D12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6FE35064" wp14:editId="7E8FF8BF">
                      <wp:extent cx="213066" cy="213066"/>
                      <wp:effectExtent l="0" t="0" r="0" b="0"/>
                      <wp:docPr id="140" name="Group 140" descr="Icon Locati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676445"/>
                                <a:chExt cx="213066" cy="213066"/>
                              </a:xfrm>
                            </wpg:grpSpPr>
                            <wps:wsp>
                              <wps:cNvPr id="141" name="Rectangle 14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676445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2" name="Graphic 29" descr="Icon Lo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18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83197" y="2724555"/>
                                  <a:ext cx="78455" cy="11684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530523" id="Group 140" o:spid="_x0000_s1026" alt="Icon Location" style="width:16.8pt;height:16.8pt;mso-position-horizontal-relative:char;mso-position-vertical-relative:line" coordorigin="5158,26764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">
                      <v:rect id="Rectangle 141" o:spid="_x0000_s1027" style="position:absolute;left:5158;top:26764;width:2131;height:21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R5qwwAAANwAAAAPAAAAZHJzL2Rvd25yZXYueG1sRE9Na8JA&#10;EL0X/A/LCL3VjVqq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qbkeas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29" o:spid="_x0000_s1028" type="#_x0000_t75" alt="Icon Location" style="position:absolute;left:5831;top:27245;width:785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">
                        <v:imagedata r:id="rId19" o:title="Icon Location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00" w:type="dxa"/>
            <w:gridSpan w:val="2"/>
            <w:vAlign w:val="center"/>
          </w:tcPr>
          <w:p w14:paraId="561110CE" w14:textId="77777777" w:rsidR="00CD2FD2" w:rsidRPr="00B03ED5" w:rsidRDefault="007A0D93" w:rsidP="00CD2FD2">
            <w:pPr>
              <w:pStyle w:val="Contact"/>
            </w:pPr>
            <w:r>
              <w:t>Cincinnati, Ohio / USA</w:t>
            </w:r>
          </w:p>
        </w:tc>
        <w:tc>
          <w:tcPr>
            <w:tcW w:w="363" w:type="dxa"/>
          </w:tcPr>
          <w:p w14:paraId="67BEA3CC" w14:textId="77777777" w:rsidR="00CD2FD2" w:rsidRPr="00997E86" w:rsidRDefault="00CD2FD2" w:rsidP="00CD2FD2"/>
        </w:tc>
        <w:tc>
          <w:tcPr>
            <w:tcW w:w="3274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179EB7B5" w14:textId="77777777" w:rsidR="00CD2FD2" w:rsidRPr="00997E86" w:rsidRDefault="007A0D93" w:rsidP="00CD2FD2">
            <w:pPr>
              <w:pStyle w:val="Introduction"/>
            </w:pPr>
            <w:r>
              <w:t>Sports Administration student at the University of Cincinnati, and self-taught software engineer.</w:t>
            </w:r>
          </w:p>
        </w:tc>
        <w:tc>
          <w:tcPr>
            <w:tcW w:w="2433" w:type="dxa"/>
            <w:vMerge w:val="restart"/>
            <w:tcBorders>
              <w:bottom w:val="single" w:sz="4" w:space="0" w:color="D9D9D9" w:themeColor="background1" w:themeShade="D9"/>
            </w:tcBorders>
          </w:tcPr>
          <w:p w14:paraId="3EFA5220" w14:textId="77777777" w:rsidR="00CD2FD2" w:rsidRPr="00CD2FD2" w:rsidRDefault="0063325E" w:rsidP="00CD2FD2">
            <w:pPr>
              <w:rPr>
                <w:lang w:val="it-IT"/>
              </w:rPr>
            </w:pPr>
            <w:r>
              <w:t>Student</w:t>
            </w:r>
            <w:r w:rsidR="007A0D93">
              <w:t xml:space="preserve"> in the sports administration program expecting to graduate in December of 2020 with a BS in sports administration and a minor in marketing. I am also </w:t>
            </w:r>
            <w:r>
              <w:t>an enthusiastic</w:t>
            </w:r>
            <w:r w:rsidR="007A0D93">
              <w:t>, self-taught web developer and data scientist.</w:t>
            </w:r>
          </w:p>
        </w:tc>
      </w:tr>
      <w:tr w:rsidR="007A0D93" w:rsidRPr="00997E86" w14:paraId="124BED40" w14:textId="77777777" w:rsidTr="00DC7235">
        <w:tc>
          <w:tcPr>
            <w:tcW w:w="540" w:type="dxa"/>
            <w:vAlign w:val="center"/>
          </w:tcPr>
          <w:p w14:paraId="7F700A82" w14:textId="77777777" w:rsidR="00CD2FD2" w:rsidRPr="00621B5C" w:rsidRDefault="00CD2FD2" w:rsidP="00CD2FD2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7446B14B" wp14:editId="570C7877">
                      <wp:extent cx="213066" cy="213066"/>
                      <wp:effectExtent l="0" t="0" r="0" b="0"/>
                      <wp:docPr id="143" name="Group 143" descr="Icon LinkedI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2949907"/>
                                <a:chExt cx="213066" cy="213066"/>
                              </a:xfrm>
                            </wpg:grpSpPr>
                            <wps:wsp>
                              <wps:cNvPr id="144" name="Rectangle 144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2949907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45" name="Graphic 34" descr="Call center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1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54464" y="2988480"/>
                                  <a:ext cx="135920" cy="1359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0745DBE" id="Group 143" o:spid="_x0000_s1026" alt="Icon LinkedIn" style="width:16.8pt;height:16.8pt;mso-position-horizontal-relative:char;mso-position-vertical-relative:line" coordorigin="5158,29499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">
                      <v:rect id="Rectangle 144" o:spid="_x0000_s1027" style="position:absolute;left:5158;top:29499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" fillcolor="#1d3251 [3204]" stroked="f" strokeweight="1pt">
                        <o:lock v:ext="edit" aspectratio="t"/>
                      </v:rect>
                      <v:shape id="Graphic 34" o:spid="_x0000_s1028" type="#_x0000_t75" alt="Call center" style="position:absolute;left:5544;top:29884;width:1359;height:13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">
                        <v:imagedata r:id="rId22" o:title="Call center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00" w:type="dxa"/>
            <w:gridSpan w:val="2"/>
            <w:vAlign w:val="center"/>
          </w:tcPr>
          <w:p w14:paraId="0850254D" w14:textId="77777777" w:rsidR="00CD2FD2" w:rsidRPr="00B03ED5" w:rsidRDefault="008E0D47" w:rsidP="00CD2FD2">
            <w:pPr>
              <w:pStyle w:val="Contact"/>
            </w:pPr>
            <w:hyperlink r:id="rId23" w:history="1">
              <w:r w:rsidR="00506A75">
                <w:rPr>
                  <w:rStyle w:val="Hyperlink"/>
                </w:rPr>
                <w:t>https://www.linkedin.com/in/thomas-travick-440977138/</w:t>
              </w:r>
            </w:hyperlink>
          </w:p>
        </w:tc>
        <w:tc>
          <w:tcPr>
            <w:tcW w:w="363" w:type="dxa"/>
          </w:tcPr>
          <w:p w14:paraId="05B3A90F" w14:textId="77777777" w:rsidR="00CD2FD2" w:rsidRPr="00997E86" w:rsidRDefault="00CD2FD2" w:rsidP="00CD2FD2"/>
        </w:tc>
        <w:tc>
          <w:tcPr>
            <w:tcW w:w="3274" w:type="dxa"/>
            <w:vMerge/>
            <w:tcBorders>
              <w:bottom w:val="single" w:sz="4" w:space="0" w:color="D9D9D9" w:themeColor="background1" w:themeShade="D9"/>
            </w:tcBorders>
          </w:tcPr>
          <w:p w14:paraId="58694CC2" w14:textId="77777777" w:rsidR="00CD2FD2" w:rsidRPr="00997E86" w:rsidRDefault="00CD2FD2" w:rsidP="00CD2FD2"/>
        </w:tc>
        <w:tc>
          <w:tcPr>
            <w:tcW w:w="2433" w:type="dxa"/>
            <w:vMerge/>
            <w:tcBorders>
              <w:bottom w:val="single" w:sz="4" w:space="0" w:color="D9D9D9" w:themeColor="background1" w:themeShade="D9"/>
            </w:tcBorders>
          </w:tcPr>
          <w:p w14:paraId="5AB2A40A" w14:textId="77777777" w:rsidR="00CD2FD2" w:rsidRPr="00997E86" w:rsidRDefault="00CD2FD2" w:rsidP="00CD2FD2"/>
        </w:tc>
      </w:tr>
      <w:tr w:rsidR="00506A75" w:rsidRPr="00997E86" w14:paraId="028614D1" w14:textId="77777777" w:rsidTr="00DC7235">
        <w:tc>
          <w:tcPr>
            <w:tcW w:w="540" w:type="dxa"/>
            <w:vAlign w:val="center"/>
          </w:tcPr>
          <w:p w14:paraId="05D96D05" w14:textId="77777777" w:rsidR="00506A75" w:rsidRPr="00621B5C" w:rsidRDefault="00506A75" w:rsidP="00506A75">
            <w:pPr>
              <w:pStyle w:val="Contact"/>
            </w:pPr>
            <w:r w:rsidRPr="00621B5C">
              <w:rPr>
                <w:noProof/>
              </w:rPr>
              <mc:AlternateContent>
                <mc:Choice Requires="wpg">
                  <w:drawing>
                    <wp:inline distT="0" distB="0" distL="0" distR="0" wp14:anchorId="14764E91" wp14:editId="19B0C248">
                      <wp:extent cx="213066" cy="213066"/>
                      <wp:effectExtent l="0" t="0" r="0" b="0"/>
                      <wp:docPr id="150" name="Group 150" descr="Icon Website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3066" cy="213066"/>
                                <a:chOff x="515891" y="3496832"/>
                                <a:chExt cx="213066" cy="213066"/>
                              </a:xfrm>
                            </wpg:grpSpPr>
                            <wps:wsp>
                              <wps:cNvPr id="151" name="Rectangle 151">
                                <a:extLst>
                                  <a:ext uri="{C183D7F6-B498-43B3-948B-1728B52AA6E4}">
                                    <adec:decorative xmlns:adec="http://schemas.microsoft.com/office/drawing/2017/decorative" val="1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515891" y="3496832"/>
                                  <a:ext cx="213066" cy="21306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52" name="Graphic 31" descr="Link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2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540193" y="3521134"/>
                                  <a:ext cx="164463" cy="1644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C60241B" id="Group 150" o:spid="_x0000_s1026" alt="Icon Website" style="width:16.8pt;height:16.8pt;mso-position-horizontal-relative:char;mso-position-vertical-relative:line" coordorigin="5158,34968" coordsize="2130,2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">
                      <v:rect id="Rectangle 151" o:spid="_x0000_s1027" style="position:absolute;left:5158;top:34968;width:2131;height:21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" fillcolor="#1d3251 [3204]" stroked="f" strokeweight="1pt">
                        <o:lock v:ext="edit" aspectratio="t"/>
                      </v:rect>
                      <v:shape id="Graphic 31" o:spid="_x0000_s1028" type="#_x0000_t75" alt="Link" style="position:absolute;left:5401;top:35211;width:1645;height:1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">
                        <v:imagedata r:id="rId26" o:title="Link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100" w:type="dxa"/>
            <w:gridSpan w:val="2"/>
            <w:vAlign w:val="center"/>
          </w:tcPr>
          <w:p w14:paraId="01381836" w14:textId="77777777" w:rsidR="00506A75" w:rsidRPr="00B03ED5" w:rsidRDefault="008E0D47" w:rsidP="00506A75">
            <w:pPr>
              <w:pStyle w:val="Contact"/>
            </w:pPr>
            <w:hyperlink r:id="rId27" w:history="1">
              <w:r w:rsidR="00506A75">
                <w:rPr>
                  <w:rStyle w:val="Hyperlink"/>
                </w:rPr>
                <w:t>https://alext1112.github.io/MyPortfolio/</w:t>
              </w:r>
            </w:hyperlink>
          </w:p>
        </w:tc>
        <w:tc>
          <w:tcPr>
            <w:tcW w:w="363" w:type="dxa"/>
          </w:tcPr>
          <w:p w14:paraId="6005765A" w14:textId="77777777" w:rsidR="00506A75" w:rsidRPr="00997E86" w:rsidRDefault="00506A75" w:rsidP="00506A75"/>
        </w:tc>
        <w:tc>
          <w:tcPr>
            <w:tcW w:w="3274" w:type="dxa"/>
            <w:vMerge/>
            <w:tcBorders>
              <w:bottom w:val="single" w:sz="4" w:space="0" w:color="D9D9D9" w:themeColor="background1" w:themeShade="D9"/>
            </w:tcBorders>
          </w:tcPr>
          <w:p w14:paraId="4C9A5760" w14:textId="77777777" w:rsidR="00506A75" w:rsidRPr="00997E86" w:rsidRDefault="00506A75" w:rsidP="00506A75"/>
        </w:tc>
        <w:tc>
          <w:tcPr>
            <w:tcW w:w="2433" w:type="dxa"/>
            <w:vMerge/>
            <w:tcBorders>
              <w:bottom w:val="single" w:sz="4" w:space="0" w:color="D9D9D9" w:themeColor="background1" w:themeShade="D9"/>
            </w:tcBorders>
          </w:tcPr>
          <w:p w14:paraId="5816ECC5" w14:textId="77777777" w:rsidR="00506A75" w:rsidRPr="00997E86" w:rsidRDefault="00506A75" w:rsidP="00506A75"/>
        </w:tc>
      </w:tr>
      <w:tr w:rsidR="00506A75" w:rsidRPr="00997E86" w14:paraId="139DB11B" w14:textId="77777777" w:rsidTr="00DC7235">
        <w:trPr>
          <w:trHeight w:val="720"/>
        </w:trPr>
        <w:tc>
          <w:tcPr>
            <w:tcW w:w="4640" w:type="dxa"/>
            <w:gridSpan w:val="3"/>
          </w:tcPr>
          <w:p w14:paraId="6CD941D5" w14:textId="77777777" w:rsidR="00506A75" w:rsidRPr="00997E86" w:rsidRDefault="00506A75" w:rsidP="00506A75"/>
        </w:tc>
        <w:tc>
          <w:tcPr>
            <w:tcW w:w="363" w:type="dxa"/>
          </w:tcPr>
          <w:p w14:paraId="65BF7327" w14:textId="77777777" w:rsidR="00506A75" w:rsidRPr="00997E86" w:rsidRDefault="00506A75" w:rsidP="00506A75"/>
        </w:tc>
        <w:tc>
          <w:tcPr>
            <w:tcW w:w="3274" w:type="dxa"/>
            <w:vMerge/>
            <w:tcBorders>
              <w:bottom w:val="single" w:sz="4" w:space="0" w:color="D9D9D9" w:themeColor="background1" w:themeShade="D9"/>
            </w:tcBorders>
          </w:tcPr>
          <w:p w14:paraId="7CB189CA" w14:textId="77777777" w:rsidR="00506A75" w:rsidRPr="00997E86" w:rsidRDefault="00506A75" w:rsidP="00506A75"/>
        </w:tc>
        <w:tc>
          <w:tcPr>
            <w:tcW w:w="2433" w:type="dxa"/>
            <w:vMerge/>
            <w:tcBorders>
              <w:bottom w:val="single" w:sz="4" w:space="0" w:color="D9D9D9" w:themeColor="background1" w:themeShade="D9"/>
            </w:tcBorders>
          </w:tcPr>
          <w:p w14:paraId="41FFF66E" w14:textId="77777777" w:rsidR="00506A75" w:rsidRPr="00997E86" w:rsidRDefault="00506A75" w:rsidP="00506A75"/>
        </w:tc>
      </w:tr>
      <w:tr w:rsidR="00506A75" w:rsidRPr="00997E86" w14:paraId="6A5A8D28" w14:textId="77777777" w:rsidTr="00DC7235">
        <w:trPr>
          <w:trHeight w:val="288"/>
        </w:trPr>
        <w:tc>
          <w:tcPr>
            <w:tcW w:w="4640" w:type="dxa"/>
            <w:gridSpan w:val="3"/>
          </w:tcPr>
          <w:p w14:paraId="23A015CD" w14:textId="77777777" w:rsidR="00506A75" w:rsidRPr="00997E86" w:rsidRDefault="00506A75" w:rsidP="00506A75"/>
        </w:tc>
        <w:tc>
          <w:tcPr>
            <w:tcW w:w="363" w:type="dxa"/>
          </w:tcPr>
          <w:p w14:paraId="4F712DC4" w14:textId="77777777" w:rsidR="00506A75" w:rsidRPr="00997E86" w:rsidRDefault="00506A75" w:rsidP="00506A75"/>
        </w:tc>
        <w:tc>
          <w:tcPr>
            <w:tcW w:w="3274" w:type="dxa"/>
            <w:tcBorders>
              <w:top w:val="single" w:sz="4" w:space="0" w:color="D9D9D9" w:themeColor="background1" w:themeShade="D9"/>
            </w:tcBorders>
          </w:tcPr>
          <w:p w14:paraId="43F59F4E" w14:textId="77777777" w:rsidR="00506A75" w:rsidRPr="00997E86" w:rsidRDefault="00506A75" w:rsidP="00506A75"/>
        </w:tc>
        <w:tc>
          <w:tcPr>
            <w:tcW w:w="2433" w:type="dxa"/>
            <w:tcBorders>
              <w:top w:val="single" w:sz="4" w:space="0" w:color="D9D9D9" w:themeColor="background1" w:themeShade="D9"/>
            </w:tcBorders>
          </w:tcPr>
          <w:p w14:paraId="40ED4AC7" w14:textId="77777777" w:rsidR="00506A75" w:rsidRPr="00997E86" w:rsidRDefault="00506A75" w:rsidP="00506A75"/>
        </w:tc>
      </w:tr>
      <w:tr w:rsidR="00506A75" w:rsidRPr="00997E86" w14:paraId="0E0C0905" w14:textId="77777777" w:rsidTr="00DC7235">
        <w:tc>
          <w:tcPr>
            <w:tcW w:w="4640" w:type="dxa"/>
            <w:gridSpan w:val="3"/>
            <w:tcBorders>
              <w:right w:val="single" w:sz="4" w:space="0" w:color="D9D9D9" w:themeColor="background1" w:themeShade="D9"/>
            </w:tcBorders>
          </w:tcPr>
          <w:sdt>
            <w:sdtPr>
              <w:id w:val="-2037806220"/>
              <w:placeholder>
                <w:docPart w:val="9FD2D0BD9FB046DE87860EC61A872FFE"/>
              </w:placeholder>
              <w:temporary/>
              <w:showingPlcHdr/>
              <w15:appearance w15:val="hidden"/>
            </w:sdtPr>
            <w:sdtEndPr/>
            <w:sdtContent>
              <w:p w14:paraId="2EE621B5" w14:textId="77777777" w:rsidR="00506A75" w:rsidRDefault="00506A75" w:rsidP="00506A75">
                <w:pPr>
                  <w:pStyle w:val="Heading1"/>
                </w:pPr>
                <w:r>
                  <w:t>Skills</w:t>
                </w:r>
              </w:p>
            </w:sdtContent>
          </w:sdt>
          <w:p w14:paraId="4DA7DEFD" w14:textId="0DF7A2E8" w:rsidR="00506A75" w:rsidRPr="00E8455D" w:rsidRDefault="00244824" w:rsidP="0024482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</w:rPr>
            </w:pPr>
            <w:r w:rsidRPr="00E8455D">
              <w:rPr>
                <w:rFonts w:asciiTheme="minorHAnsi" w:hAnsiTheme="minorHAnsi"/>
              </w:rPr>
              <w:t>HTML</w:t>
            </w:r>
          </w:p>
          <w:p w14:paraId="70315D12" w14:textId="30E28EB1" w:rsidR="00244824" w:rsidRPr="00E8455D" w:rsidRDefault="00244824" w:rsidP="0024482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</w:rPr>
            </w:pPr>
            <w:r w:rsidRPr="00E8455D">
              <w:rPr>
                <w:rFonts w:asciiTheme="minorHAnsi" w:hAnsiTheme="minorHAnsi"/>
              </w:rPr>
              <w:t>CSS</w:t>
            </w:r>
          </w:p>
          <w:p w14:paraId="7E88E4C1" w14:textId="0B47911A" w:rsidR="00244824" w:rsidRPr="00E8455D" w:rsidRDefault="00244824" w:rsidP="0024482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</w:rPr>
            </w:pPr>
            <w:r w:rsidRPr="00E8455D">
              <w:rPr>
                <w:rFonts w:asciiTheme="minorHAnsi" w:hAnsiTheme="minorHAnsi"/>
              </w:rPr>
              <w:t>JavaScript</w:t>
            </w:r>
          </w:p>
          <w:p w14:paraId="096C9520" w14:textId="539645D8" w:rsidR="00244824" w:rsidRPr="00E8455D" w:rsidRDefault="00244824" w:rsidP="0024482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</w:rPr>
            </w:pPr>
            <w:r w:rsidRPr="00E8455D">
              <w:rPr>
                <w:rFonts w:asciiTheme="minorHAnsi" w:hAnsiTheme="minorHAnsi"/>
              </w:rPr>
              <w:t>React</w:t>
            </w:r>
          </w:p>
          <w:p w14:paraId="47026089" w14:textId="3661ADF6" w:rsidR="00244824" w:rsidRPr="00E8455D" w:rsidRDefault="00244824" w:rsidP="0024482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</w:rPr>
            </w:pPr>
            <w:r w:rsidRPr="00E8455D">
              <w:rPr>
                <w:rFonts w:asciiTheme="minorHAnsi" w:hAnsiTheme="minorHAnsi"/>
              </w:rPr>
              <w:t>NodeJS</w:t>
            </w:r>
          </w:p>
          <w:p w14:paraId="5C5B93E0" w14:textId="6F682EA4" w:rsidR="00A22531" w:rsidRPr="00E8455D" w:rsidRDefault="00A22531" w:rsidP="0024482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</w:rPr>
            </w:pPr>
            <w:r w:rsidRPr="00E8455D">
              <w:rPr>
                <w:rFonts w:asciiTheme="minorHAnsi" w:hAnsiTheme="minorHAnsi"/>
              </w:rPr>
              <w:t>Ruby</w:t>
            </w:r>
          </w:p>
          <w:p w14:paraId="54164016" w14:textId="4841957C" w:rsidR="00244824" w:rsidRPr="00E8455D" w:rsidRDefault="00E8455D" w:rsidP="00244824">
            <w:pPr>
              <w:pStyle w:val="ListParagraph"/>
              <w:numPr>
                <w:ilvl w:val="0"/>
                <w:numId w:val="10"/>
              </w:numPr>
              <w:spacing w:line="360" w:lineRule="auto"/>
              <w:rPr>
                <w:rFonts w:asciiTheme="minorHAnsi" w:hAnsiTheme="minorHAnsi"/>
              </w:rPr>
            </w:pPr>
            <w:r w:rsidRPr="00E8455D">
              <w:rPr>
                <w:rFonts w:asciiTheme="minorHAnsi" w:hAnsiTheme="minorHAnsi"/>
              </w:rPr>
              <w:t>Git</w:t>
            </w:r>
            <w:bookmarkStart w:id="0" w:name="_GoBack"/>
            <w:bookmarkEnd w:id="0"/>
          </w:p>
          <w:p w14:paraId="32C79F19" w14:textId="77777777" w:rsidR="00244824" w:rsidRPr="00244824" w:rsidRDefault="00244824" w:rsidP="00244824">
            <w:pPr>
              <w:spacing w:line="360" w:lineRule="auto"/>
            </w:pPr>
          </w:p>
          <w:sdt>
            <w:sdtPr>
              <w:id w:val="434569950"/>
              <w:placeholder>
                <w:docPart w:val="D27F13970AFD4B9A9D930FB3BA57D03A"/>
              </w:placeholder>
              <w:temporary/>
              <w:showingPlcHdr/>
              <w15:appearance w15:val="hidden"/>
            </w:sdtPr>
            <w:sdtEndPr/>
            <w:sdtContent>
              <w:p w14:paraId="3C227FA1" w14:textId="77777777" w:rsidR="00506A75" w:rsidRDefault="00506A75" w:rsidP="00506A75">
                <w:pPr>
                  <w:pStyle w:val="Heading1"/>
                </w:pPr>
                <w:r>
                  <w:t>Education</w:t>
                </w:r>
              </w:p>
            </w:sdtContent>
          </w:sdt>
          <w:p w14:paraId="128716A9" w14:textId="77777777" w:rsidR="00506A75" w:rsidRDefault="00506A75" w:rsidP="00506A75">
            <w:pPr>
              <w:pStyle w:val="Heading2"/>
            </w:pPr>
            <w:r>
              <w:t>Business Undeclared</w:t>
            </w:r>
          </w:p>
          <w:p w14:paraId="637D1CB2" w14:textId="77777777" w:rsidR="00506A75" w:rsidRDefault="00506A75" w:rsidP="00506A75">
            <w:pPr>
              <w:pStyle w:val="Heading4"/>
            </w:pPr>
            <w:r>
              <w:t>Northern Kentucky University</w:t>
            </w:r>
          </w:p>
          <w:p w14:paraId="51C2C78F" w14:textId="77777777" w:rsidR="00506A75" w:rsidRDefault="00506A75" w:rsidP="00506A75">
            <w:r>
              <w:t>2015-2016</w:t>
            </w:r>
          </w:p>
          <w:p w14:paraId="386E8C32" w14:textId="77777777" w:rsidR="00506A75" w:rsidRDefault="00506A75" w:rsidP="00506A75">
            <w:pPr>
              <w:pStyle w:val="Heading2"/>
            </w:pPr>
            <w:r>
              <w:t>Sports Administration/ Marketing</w:t>
            </w:r>
          </w:p>
          <w:p w14:paraId="04052C70" w14:textId="77777777" w:rsidR="00506A75" w:rsidRDefault="00506A75" w:rsidP="00506A75">
            <w:pPr>
              <w:pStyle w:val="Heading4"/>
            </w:pPr>
            <w:r>
              <w:t>University of Cincinnati</w:t>
            </w:r>
          </w:p>
          <w:p w14:paraId="55868919" w14:textId="77777777" w:rsidR="00506A75" w:rsidRPr="00552F9B" w:rsidRDefault="00506A75" w:rsidP="00506A75">
            <w:r>
              <w:t>2016-2020</w:t>
            </w:r>
          </w:p>
        </w:tc>
        <w:tc>
          <w:tcPr>
            <w:tcW w:w="363" w:type="dxa"/>
            <w:tcBorders>
              <w:left w:val="single" w:sz="4" w:space="0" w:color="D9D9D9" w:themeColor="background1" w:themeShade="D9"/>
            </w:tcBorders>
          </w:tcPr>
          <w:p w14:paraId="254657B4" w14:textId="77777777" w:rsidR="00506A75" w:rsidRPr="00997E86" w:rsidRDefault="00506A75" w:rsidP="00DC7235">
            <w:pPr>
              <w:pStyle w:val="Heading1"/>
              <w:spacing w:line="360" w:lineRule="auto"/>
            </w:pPr>
          </w:p>
        </w:tc>
        <w:tc>
          <w:tcPr>
            <w:tcW w:w="5707" w:type="dxa"/>
            <w:gridSpan w:val="2"/>
          </w:tcPr>
          <w:sdt>
            <w:sdtPr>
              <w:id w:val="864106690"/>
              <w:placeholder>
                <w:docPart w:val="26EB405DA20A47DCAAA801656EB5BF6B"/>
              </w:placeholder>
              <w:temporary/>
              <w:showingPlcHdr/>
              <w15:appearance w15:val="hidden"/>
            </w:sdtPr>
            <w:sdtEndPr/>
            <w:sdtContent>
              <w:p w14:paraId="169F6325" w14:textId="77777777" w:rsidR="00506A75" w:rsidRDefault="00506A75" w:rsidP="00DC7235">
                <w:pPr>
                  <w:pStyle w:val="Heading1"/>
                  <w:spacing w:line="360" w:lineRule="auto"/>
                </w:pPr>
                <w:r>
                  <w:t>Experience</w:t>
                </w:r>
              </w:p>
            </w:sdtContent>
          </w:sdt>
          <w:p w14:paraId="7BAB323E" w14:textId="77777777" w:rsidR="00506A75" w:rsidRDefault="00506A75" w:rsidP="00DC7235">
            <w:pPr>
              <w:pStyle w:val="Heading3"/>
              <w:spacing w:line="360" w:lineRule="auto"/>
            </w:pPr>
            <w:r>
              <w:t>Valet Attendant</w:t>
            </w:r>
          </w:p>
          <w:p w14:paraId="71B37061" w14:textId="77777777" w:rsidR="00506A75" w:rsidRDefault="00506A75" w:rsidP="00DC7235">
            <w:pPr>
              <w:pStyle w:val="Heading5"/>
              <w:spacing w:line="360" w:lineRule="auto"/>
            </w:pPr>
            <w:r>
              <w:t>Divine Services Corp/ Cincinnati, OH/ September 2019 - current</w:t>
            </w:r>
          </w:p>
          <w:p w14:paraId="0BEB1CD2" w14:textId="77777777" w:rsidR="00506A75" w:rsidRPr="00A6425D" w:rsidRDefault="00506A75" w:rsidP="00DC7235">
            <w:pPr>
              <w:pStyle w:val="JobDescription"/>
              <w:spacing w:line="360" w:lineRule="auto"/>
              <w:rPr>
                <w:rStyle w:val="JobDescriptionChar"/>
              </w:rPr>
            </w:pPr>
            <w:r>
              <w:rPr>
                <w:rStyle w:val="JobDescriptionChar"/>
              </w:rPr>
              <w:t>Valet attendant at Jack’s Casino and several locations across the downtown Cincinnati area</w:t>
            </w:r>
            <w:r w:rsidR="0084641F">
              <w:rPr>
                <w:rStyle w:val="JobDescriptionChar"/>
              </w:rPr>
              <w:t>.</w:t>
            </w:r>
          </w:p>
          <w:p w14:paraId="55BD6733" w14:textId="77777777" w:rsidR="00506A75" w:rsidRDefault="0084641F" w:rsidP="00DC7235">
            <w:pPr>
              <w:pStyle w:val="ListBullet"/>
              <w:spacing w:line="360" w:lineRule="auto"/>
            </w:pPr>
            <w:r>
              <w:t>Provide excellent customer service to ensure satisfaction.</w:t>
            </w:r>
          </w:p>
          <w:p w14:paraId="5E2CF13B" w14:textId="77777777" w:rsidR="0084641F" w:rsidRDefault="0084641F" w:rsidP="00DC7235">
            <w:pPr>
              <w:pStyle w:val="ListBullet"/>
              <w:spacing w:line="360" w:lineRule="auto"/>
            </w:pPr>
            <w:r>
              <w:t>Handle and log cash accounts, to report daily.</w:t>
            </w:r>
          </w:p>
          <w:p w14:paraId="7D2F5F3D" w14:textId="77777777" w:rsidR="0084641F" w:rsidRDefault="0084641F" w:rsidP="00DC7235">
            <w:pPr>
              <w:pStyle w:val="ListBullet"/>
              <w:spacing w:line="360" w:lineRule="auto"/>
            </w:pPr>
            <w:r>
              <w:t>Receive and deliver vehicles with care and responsibility.</w:t>
            </w:r>
          </w:p>
          <w:p w14:paraId="1D659C33" w14:textId="77777777" w:rsidR="00506A75" w:rsidRDefault="00506A75" w:rsidP="00DC7235">
            <w:pPr>
              <w:pStyle w:val="Heading3"/>
              <w:spacing w:line="360" w:lineRule="auto"/>
            </w:pPr>
            <w:r>
              <w:t>Furniture Technician and Driver</w:t>
            </w:r>
          </w:p>
          <w:p w14:paraId="5E261FE0" w14:textId="77777777" w:rsidR="00506A75" w:rsidRDefault="00506A75" w:rsidP="00DC7235">
            <w:pPr>
              <w:pStyle w:val="Heading5"/>
              <w:spacing w:line="360" w:lineRule="auto"/>
            </w:pPr>
            <w:r>
              <w:t>Renew Transfer/ Erlanger, KY/ December 2018 – December 2019</w:t>
            </w:r>
          </w:p>
          <w:p w14:paraId="77A1BBEC" w14:textId="77777777" w:rsidR="00506A75" w:rsidRPr="00A6425D" w:rsidRDefault="0084641F" w:rsidP="00DC7235">
            <w:pPr>
              <w:pStyle w:val="JobDescription"/>
              <w:spacing w:line="360" w:lineRule="auto"/>
              <w:rPr>
                <w:rStyle w:val="JobDescriptionChar"/>
              </w:rPr>
            </w:pPr>
            <w:r>
              <w:rPr>
                <w:rStyle w:val="JobDescriptionChar"/>
              </w:rPr>
              <w:t>Furniture repair technician and DOT driver in the tri-state area.</w:t>
            </w:r>
          </w:p>
          <w:p w14:paraId="12B34DFD" w14:textId="77777777" w:rsidR="00506A75" w:rsidRDefault="0084641F" w:rsidP="00DC7235">
            <w:pPr>
              <w:pStyle w:val="ListBullet"/>
              <w:spacing w:line="360" w:lineRule="auto"/>
            </w:pPr>
            <w:r>
              <w:t>Obtained DOT permit and transported furniture from Kentucky to surrounding areas including Indiana, Illinois, Ohio.</w:t>
            </w:r>
          </w:p>
          <w:p w14:paraId="03C3A321" w14:textId="77777777" w:rsidR="0084641F" w:rsidRDefault="0084641F" w:rsidP="00DC7235">
            <w:pPr>
              <w:pStyle w:val="ListBullet"/>
              <w:spacing w:line="360" w:lineRule="auto"/>
            </w:pPr>
            <w:r>
              <w:t>Ensured compliance according to fuel and transportation standards.</w:t>
            </w:r>
          </w:p>
          <w:p w14:paraId="0355CFA8" w14:textId="77777777" w:rsidR="00506A75" w:rsidRPr="006C2DFF" w:rsidRDefault="0084641F" w:rsidP="00DC7235">
            <w:pPr>
              <w:pStyle w:val="ListBullet"/>
              <w:spacing w:line="360" w:lineRule="auto"/>
            </w:pPr>
            <w:r>
              <w:t>Load and unload goods with proper care to ensure satisfaction.</w:t>
            </w:r>
          </w:p>
        </w:tc>
      </w:tr>
    </w:tbl>
    <w:p w14:paraId="7EC2C600" w14:textId="77777777" w:rsidR="005A20B8" w:rsidRDefault="005A20B8"/>
    <w:sectPr w:rsidR="005A20B8" w:rsidSect="00C777FF">
      <w:headerReference w:type="default" r:id="rId28"/>
      <w:footerReference w:type="default" r:id="rId29"/>
      <w:pgSz w:w="12240" w:h="15840"/>
      <w:pgMar w:top="576" w:right="720" w:bottom="576" w:left="720" w:header="144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44E878" w14:textId="77777777" w:rsidR="008E0D47" w:rsidRDefault="008E0D47" w:rsidP="00B21D64">
      <w:pPr>
        <w:spacing w:after="0" w:line="240" w:lineRule="auto"/>
      </w:pPr>
      <w:r>
        <w:separator/>
      </w:r>
    </w:p>
  </w:endnote>
  <w:endnote w:type="continuationSeparator" w:id="0">
    <w:p w14:paraId="1A3DB774" w14:textId="77777777" w:rsidR="008E0D47" w:rsidRDefault="008E0D47" w:rsidP="00B21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C83692" w14:textId="77777777" w:rsidR="00A96376" w:rsidRDefault="00A9637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900A6B" wp14:editId="1BECABD3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812000" cy="365760"/>
              <wp:effectExtent l="0" t="0" r="0" b="0"/>
              <wp:wrapNone/>
              <wp:docPr id="128" name="Rectangle 8">
                <a:extLst xmlns:a="http://schemas.openxmlformats.org/drawingml/2006/main">
                  <a:ext uri="{FF2B5EF4-FFF2-40B4-BE49-F238E27FC236}">
                    <a16:creationId xmlns:a16="http://schemas.microsoft.com/office/drawing/2014/main" id="{F294C76A-149D-471C-83B1-CB21461C2CF0}"/>
                  </a:ext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12000" cy="365760"/>
                      </a:xfrm>
                      <a:prstGeom prst="rect">
                        <a:avLst/>
                      </a:prstGeom>
                      <a:solidFill>
                        <a:schemeClr val="accent4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wrap="square" rtlCol="0" anchor="ctr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32CE553" id="Rectangle 8" o:spid="_x0000_s1026" style="position:absolute;margin-left:0;margin-top:0;width:615.1pt;height:28.8pt;z-index:251659264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" fillcolor="#cdedda [3207]" stroked="f" strokeweight="1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8FB68" w14:textId="77777777" w:rsidR="008E0D47" w:rsidRDefault="008E0D47" w:rsidP="00B21D64">
      <w:pPr>
        <w:spacing w:after="0" w:line="240" w:lineRule="auto"/>
      </w:pPr>
      <w:r>
        <w:separator/>
      </w:r>
    </w:p>
  </w:footnote>
  <w:footnote w:type="continuationSeparator" w:id="0">
    <w:p w14:paraId="667C4CAB" w14:textId="77777777" w:rsidR="008E0D47" w:rsidRDefault="008E0D47" w:rsidP="00B21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B44D7" w14:textId="77777777" w:rsidR="00B21D64" w:rsidRDefault="00997E8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 wp14:anchorId="05BD9462" wp14:editId="54F21EAF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4580" cy="4151376"/>
              <wp:effectExtent l="0" t="0" r="0" b="1905"/>
              <wp:wrapNone/>
              <wp:docPr id="129" name="Group 129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4580" cy="4151376"/>
                        <a:chOff x="0" y="0"/>
                        <a:chExt cx="7794580" cy="4151267"/>
                      </a:xfrm>
                    </wpg:grpSpPr>
                    <wps:wsp>
                      <wps:cNvPr id="2" name="Rectangle 2">
                        <a:extLst>
                          <a:ext uri="{FF2B5EF4-FFF2-40B4-BE49-F238E27FC236}">
                            <a16:creationId xmlns:a16="http://schemas.microsoft.com/office/drawing/2014/main" id="{326EC125-E93E-40BE-B55C-6E23058151C4}"/>
                          </a:ext>
                        </a:extLst>
                      </wps:cNvPr>
                      <wps:cNvSpPr/>
                      <wps:spPr>
                        <a:xfrm>
                          <a:off x="2762250" y="1781175"/>
                          <a:ext cx="5032330" cy="124029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3" name="Rectangle 3">
                        <a:extLst>
                          <a:ext uri="{FF2B5EF4-FFF2-40B4-BE49-F238E27FC236}">
                            <a16:creationId xmlns:a16="http://schemas.microsoft.com/office/drawing/2014/main" id="{4998032C-AD94-4468-92AD-813C55441BE0}"/>
                          </a:ext>
                        </a:extLst>
                      </wps:cNvPr>
                      <wps:cNvSpPr/>
                      <wps:spPr>
                        <a:xfrm>
                          <a:off x="0" y="1781175"/>
                          <a:ext cx="2757917" cy="237009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  <wps:wsp>
                      <wps:cNvPr id="1" name="Rectangle 4">
                        <a:extLst>
                          <a:ext uri="{FF2B5EF4-FFF2-40B4-BE49-F238E27FC236}">
                            <a16:creationId xmlns:a16="http://schemas.microsoft.com/office/drawing/2014/main" id="{7BC5FE86-2E8F-4B97-849C-CBEFA6E48077}"/>
                          </a:ext>
                        </a:extLst>
                      </wps:cNvPr>
                      <wps:cNvSpPr/>
                      <wps:spPr>
                        <a:xfrm>
                          <a:off x="0" y="0"/>
                          <a:ext cx="7790250" cy="180218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B50D3D1" id="Group 129" o:spid="_x0000_s1026" style="position:absolute;margin-left:0;margin-top:0;width:613.75pt;height:326.9pt;z-index:251655168;mso-width-percent:1000;mso-position-horizontal:center;mso-position-horizontal-relative:page;mso-position-vertical:top;mso-position-vertical-relative:page;mso-width-percent:1000;mso-height-relative:margin" coordsize="77945,4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">
              <v:rect id="Rectangle 2" o:spid="_x0000_s1027" style="position:absolute;left:27622;top:17811;width:50323;height:1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" fillcolor="#cdedda [3207]" stroked="f" strokeweight="1pt"/>
              <v:rect id="Rectangle 3" o:spid="_x0000_s1028" style="position:absolute;top:17811;width:27579;height:237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" fillcolor="#f2f2f2 [3052]" stroked="f" strokeweight="1pt"/>
              <v:rect id="Rectangle 4" o:spid="_x0000_s1029" style="position:absolute;width:77902;height:18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" fillcolor="#1d3251 [3204]" stroked="f" strokeweight="1pt"/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E1200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F3C8C"/>
    <w:multiLevelType w:val="hybridMultilevel"/>
    <w:tmpl w:val="FCEEF7F8"/>
    <w:lvl w:ilvl="0" w:tplc="77546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0C8F6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F86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DA2B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AC11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560C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865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6E67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0608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3CF2105"/>
    <w:multiLevelType w:val="multilevel"/>
    <w:tmpl w:val="9D984FD2"/>
    <w:numStyleLink w:val="BullettedList"/>
  </w:abstractNum>
  <w:abstractNum w:abstractNumId="4" w15:restartNumberingAfterBreak="0">
    <w:nsid w:val="446E678A"/>
    <w:multiLevelType w:val="hybridMultilevel"/>
    <w:tmpl w:val="E6087126"/>
    <w:lvl w:ilvl="0" w:tplc="235CF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B664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544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80DD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90C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741E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7E57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6806B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047E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F53FB"/>
    <w:multiLevelType w:val="hybridMultilevel"/>
    <w:tmpl w:val="FFB43984"/>
    <w:lvl w:ilvl="0" w:tplc="D8360E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E042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369E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5265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600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B10E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64A2B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323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A46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CE33E73"/>
    <w:multiLevelType w:val="hybridMultilevel"/>
    <w:tmpl w:val="F54E6F12"/>
    <w:lvl w:ilvl="0" w:tplc="8578F1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0CEB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FCB8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F0BD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AE5B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F006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3E63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12E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F2A2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6D80277C"/>
    <w:multiLevelType w:val="hybridMultilevel"/>
    <w:tmpl w:val="F7B22D9A"/>
    <w:lvl w:ilvl="0" w:tplc="F9EA2D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C450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EF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AC1C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92E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D6F7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EE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F00C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0ED6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FE02EA9"/>
    <w:multiLevelType w:val="hybridMultilevel"/>
    <w:tmpl w:val="944CC1F4"/>
    <w:lvl w:ilvl="0" w:tplc="345E8A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1CEE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2422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9618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B0CB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CC9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6EB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6A98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43E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79632C0E"/>
    <w:multiLevelType w:val="hybridMultilevel"/>
    <w:tmpl w:val="9BD4B766"/>
    <w:lvl w:ilvl="0" w:tplc="67C42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93"/>
    <w:rsid w:val="000161E1"/>
    <w:rsid w:val="00021303"/>
    <w:rsid w:val="00107E81"/>
    <w:rsid w:val="00144072"/>
    <w:rsid w:val="0021475C"/>
    <w:rsid w:val="00244824"/>
    <w:rsid w:val="00344823"/>
    <w:rsid w:val="003C0BB5"/>
    <w:rsid w:val="004067B9"/>
    <w:rsid w:val="004103C0"/>
    <w:rsid w:val="00452292"/>
    <w:rsid w:val="004865C2"/>
    <w:rsid w:val="004B4147"/>
    <w:rsid w:val="00506A75"/>
    <w:rsid w:val="00552F9B"/>
    <w:rsid w:val="005636A7"/>
    <w:rsid w:val="005A20B8"/>
    <w:rsid w:val="005B7DB3"/>
    <w:rsid w:val="0061400D"/>
    <w:rsid w:val="00621B5C"/>
    <w:rsid w:val="0063325E"/>
    <w:rsid w:val="006C2DFF"/>
    <w:rsid w:val="007571B5"/>
    <w:rsid w:val="00765239"/>
    <w:rsid w:val="007772B1"/>
    <w:rsid w:val="007A0D93"/>
    <w:rsid w:val="008424CE"/>
    <w:rsid w:val="0084641F"/>
    <w:rsid w:val="00890F1A"/>
    <w:rsid w:val="008E0D47"/>
    <w:rsid w:val="008E2197"/>
    <w:rsid w:val="00997E86"/>
    <w:rsid w:val="009B7D45"/>
    <w:rsid w:val="00A21AF8"/>
    <w:rsid w:val="00A22531"/>
    <w:rsid w:val="00A6425D"/>
    <w:rsid w:val="00A96376"/>
    <w:rsid w:val="00B03ED5"/>
    <w:rsid w:val="00B21D64"/>
    <w:rsid w:val="00B73E22"/>
    <w:rsid w:val="00BB7CE4"/>
    <w:rsid w:val="00BC33C3"/>
    <w:rsid w:val="00BF0DAF"/>
    <w:rsid w:val="00C05345"/>
    <w:rsid w:val="00C344AA"/>
    <w:rsid w:val="00C37B1A"/>
    <w:rsid w:val="00C777FF"/>
    <w:rsid w:val="00CD19FB"/>
    <w:rsid w:val="00CD2FD2"/>
    <w:rsid w:val="00D12DFD"/>
    <w:rsid w:val="00D62B7E"/>
    <w:rsid w:val="00DC7235"/>
    <w:rsid w:val="00E8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8BEE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262626" w:themeColor="text1" w:themeTint="D9"/>
        <w:sz w:val="18"/>
        <w:szCs w:val="18"/>
        <w:lang w:val="en-US" w:eastAsia="en-US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E1"/>
  </w:style>
  <w:style w:type="paragraph" w:styleId="Heading1">
    <w:name w:val="heading 1"/>
    <w:basedOn w:val="Normal"/>
    <w:next w:val="Normal"/>
    <w:link w:val="Heading1Char"/>
    <w:uiPriority w:val="9"/>
    <w:qFormat/>
    <w:rsid w:val="004865C2"/>
    <w:pPr>
      <w:keepNext/>
      <w:keepLines/>
      <w:outlineLvl w:val="0"/>
    </w:pPr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197"/>
    <w:pPr>
      <w:keepNext/>
      <w:keepLines/>
      <w:spacing w:after="0"/>
      <w:outlineLvl w:val="1"/>
    </w:pPr>
    <w:rPr>
      <w:rFonts w:eastAsiaTheme="majorEastAsia" w:cstheme="majorBidi"/>
      <w:color w:val="1D3251" w:themeColor="accent1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2F9B"/>
    <w:pPr>
      <w:keepNext/>
      <w:keepLines/>
      <w:outlineLvl w:val="2"/>
    </w:pPr>
    <w:rPr>
      <w:rFonts w:eastAsiaTheme="majorEastAsia" w:cstheme="majorBidi"/>
      <w:color w:val="1D3251" w:themeColor="accent1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2F9B"/>
    <w:pPr>
      <w:keepNext/>
      <w:keepLines/>
      <w:spacing w:after="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103C0"/>
    <w:pPr>
      <w:keepNext/>
      <w:keepLines/>
      <w:outlineLvl w:val="4"/>
    </w:pPr>
    <w:rPr>
      <w:rFonts w:eastAsiaTheme="majorEastAsia" w:cstheme="majorBidi"/>
      <w:i/>
      <w:color w:val="15253C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61E1"/>
  </w:style>
  <w:style w:type="paragraph" w:styleId="Footer">
    <w:name w:val="footer"/>
    <w:basedOn w:val="Normal"/>
    <w:link w:val="FooterChar"/>
    <w:uiPriority w:val="99"/>
    <w:semiHidden/>
    <w:rsid w:val="00B21D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61E1"/>
  </w:style>
  <w:style w:type="paragraph" w:styleId="ListParagraph">
    <w:name w:val="List Paragraph"/>
    <w:basedOn w:val="Normal"/>
    <w:uiPriority w:val="34"/>
    <w:semiHidden/>
    <w:rsid w:val="00B21D6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97E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90F1A"/>
    <w:rPr>
      <w:color w:val="808080"/>
    </w:rPr>
  </w:style>
  <w:style w:type="paragraph" w:customStyle="1" w:styleId="Logo">
    <w:name w:val="Logo"/>
    <w:basedOn w:val="Normal"/>
    <w:link w:val="LogoChar"/>
    <w:uiPriority w:val="12"/>
    <w:qFormat/>
    <w:rsid w:val="00890F1A"/>
    <w:pPr>
      <w:spacing w:after="0" w:line="240" w:lineRule="auto"/>
    </w:pPr>
    <w:rPr>
      <w:b/>
      <w:caps/>
      <w:color w:val="FFFFFF" w:themeColor="background1"/>
      <w:sz w:val="108"/>
    </w:rPr>
  </w:style>
  <w:style w:type="paragraph" w:styleId="Title">
    <w:name w:val="Title"/>
    <w:basedOn w:val="Normal"/>
    <w:next w:val="Normal"/>
    <w:link w:val="TitleChar"/>
    <w:uiPriority w:val="10"/>
    <w:qFormat/>
    <w:rsid w:val="00A21AF8"/>
    <w:pPr>
      <w:spacing w:before="360" w:after="120" w:line="192" w:lineRule="auto"/>
    </w:pPr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character" w:customStyle="1" w:styleId="LogoChar">
    <w:name w:val="Logo Char"/>
    <w:basedOn w:val="DefaultParagraphFont"/>
    <w:link w:val="Logo"/>
    <w:uiPriority w:val="12"/>
    <w:rsid w:val="000161E1"/>
    <w:rPr>
      <w:b/>
      <w:caps/>
      <w:color w:val="FFFFFF" w:themeColor="background1"/>
      <w:sz w:val="108"/>
    </w:rPr>
  </w:style>
  <w:style w:type="character" w:customStyle="1" w:styleId="TitleChar">
    <w:name w:val="Title Char"/>
    <w:basedOn w:val="DefaultParagraphFont"/>
    <w:link w:val="Title"/>
    <w:uiPriority w:val="10"/>
    <w:rsid w:val="00A21AF8"/>
    <w:rPr>
      <w:rFonts w:asciiTheme="majorHAnsi" w:eastAsiaTheme="majorEastAsia" w:hAnsiTheme="majorHAnsi" w:cstheme="majorBidi"/>
      <w:color w:val="CDEDDA" w:themeColor="accent4"/>
      <w:kern w:val="28"/>
      <w:sz w:val="44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1AF8"/>
    <w:pPr>
      <w:numPr>
        <w:ilvl w:val="1"/>
      </w:numPr>
      <w:spacing w:after="0" w:line="240" w:lineRule="auto"/>
    </w:pPr>
    <w:rPr>
      <w:rFonts w:asciiTheme="majorHAnsi" w:eastAsiaTheme="minorEastAsia" w:hAnsiTheme="majorHAnsi"/>
      <w:color w:val="CDEDDA" w:themeColor="accent4"/>
      <w:sz w:val="4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21AF8"/>
    <w:rPr>
      <w:rFonts w:asciiTheme="majorHAnsi" w:eastAsiaTheme="minorEastAsia" w:hAnsiTheme="majorHAnsi"/>
      <w:color w:val="CDEDDA" w:themeColor="accent4"/>
      <w:sz w:val="44"/>
      <w:szCs w:val="22"/>
    </w:rPr>
  </w:style>
  <w:style w:type="paragraph" w:customStyle="1" w:styleId="Jobtitle">
    <w:name w:val="Job title"/>
    <w:basedOn w:val="Normal"/>
    <w:link w:val="JobtitleChar"/>
    <w:uiPriority w:val="13"/>
    <w:qFormat/>
    <w:rsid w:val="00A21AF8"/>
    <w:pPr>
      <w:spacing w:after="0" w:line="240" w:lineRule="auto"/>
    </w:pPr>
    <w:rPr>
      <w:color w:val="FFFFFF" w:themeColor="background1"/>
      <w:spacing w:val="120"/>
      <w:sz w:val="21"/>
    </w:rPr>
  </w:style>
  <w:style w:type="character" w:customStyle="1" w:styleId="Heading1Char">
    <w:name w:val="Heading 1 Char"/>
    <w:basedOn w:val="DefaultParagraphFont"/>
    <w:link w:val="Heading1"/>
    <w:uiPriority w:val="9"/>
    <w:rsid w:val="004865C2"/>
    <w:rPr>
      <w:rFonts w:eastAsiaTheme="majorEastAsia" w:cstheme="majorBidi"/>
      <w:caps/>
      <w:color w:val="1D3251" w:themeColor="accent1"/>
      <w:spacing w:val="120"/>
      <w:sz w:val="32"/>
      <w:szCs w:val="32"/>
    </w:rPr>
  </w:style>
  <w:style w:type="character" w:customStyle="1" w:styleId="JobtitleChar">
    <w:name w:val="Job title Char"/>
    <w:basedOn w:val="DefaultParagraphFont"/>
    <w:link w:val="Jobtitle"/>
    <w:uiPriority w:val="13"/>
    <w:rsid w:val="000161E1"/>
    <w:rPr>
      <w:color w:val="FFFFFF" w:themeColor="background1"/>
      <w:spacing w:val="120"/>
      <w:sz w:val="21"/>
    </w:rPr>
  </w:style>
  <w:style w:type="paragraph" w:customStyle="1" w:styleId="Introduction">
    <w:name w:val="Introduction"/>
    <w:basedOn w:val="Normal"/>
    <w:link w:val="IntroductionChar"/>
    <w:uiPriority w:val="15"/>
    <w:qFormat/>
    <w:rsid w:val="00D12DFD"/>
    <w:pPr>
      <w:ind w:right="288"/>
    </w:pPr>
    <w:rPr>
      <w:i/>
      <w:color w:val="1D3251" w:themeColor="accent5" w:themeShade="40"/>
      <w:sz w:val="28"/>
    </w:rPr>
  </w:style>
  <w:style w:type="paragraph" w:customStyle="1" w:styleId="Contact">
    <w:name w:val="Contact"/>
    <w:basedOn w:val="Normal"/>
    <w:link w:val="ContactChar"/>
    <w:uiPriority w:val="14"/>
    <w:qFormat/>
    <w:rsid w:val="00BF0DAF"/>
    <w:pPr>
      <w:spacing w:before="40" w:after="40" w:line="240" w:lineRule="auto"/>
    </w:pPr>
    <w:rPr>
      <w:rFonts w:asciiTheme="majorHAnsi" w:hAnsiTheme="majorHAnsi"/>
      <w:sz w:val="22"/>
    </w:rPr>
  </w:style>
  <w:style w:type="character" w:customStyle="1" w:styleId="IntroductionChar">
    <w:name w:val="Introduction Char"/>
    <w:basedOn w:val="DefaultParagraphFont"/>
    <w:link w:val="Introduction"/>
    <w:uiPriority w:val="15"/>
    <w:rsid w:val="000161E1"/>
    <w:rPr>
      <w:i/>
      <w:color w:val="1D3251" w:themeColor="accent5" w:themeShade="40"/>
      <w:sz w:val="28"/>
    </w:rPr>
  </w:style>
  <w:style w:type="paragraph" w:customStyle="1" w:styleId="Skill">
    <w:name w:val="Skill"/>
    <w:basedOn w:val="Normal"/>
    <w:link w:val="SkillChar"/>
    <w:uiPriority w:val="17"/>
    <w:qFormat/>
    <w:rsid w:val="008E2197"/>
    <w:pPr>
      <w:spacing w:after="0" w:line="240" w:lineRule="auto"/>
      <w:jc w:val="center"/>
    </w:pPr>
    <w:rPr>
      <w:kern w:val="24"/>
    </w:rPr>
  </w:style>
  <w:style w:type="character" w:customStyle="1" w:styleId="ContactChar">
    <w:name w:val="Contact Char"/>
    <w:basedOn w:val="DefaultParagraphFont"/>
    <w:link w:val="Contact"/>
    <w:uiPriority w:val="14"/>
    <w:rsid w:val="000161E1"/>
    <w:rPr>
      <w:rFonts w:asciiTheme="majorHAnsi" w:hAnsiTheme="majorHAnsi"/>
      <w:sz w:val="22"/>
    </w:rPr>
  </w:style>
  <w:style w:type="paragraph" w:customStyle="1" w:styleId="Skillscore">
    <w:name w:val="Skill score"/>
    <w:basedOn w:val="Normal"/>
    <w:link w:val="SkillscoreChar"/>
    <w:uiPriority w:val="16"/>
    <w:qFormat/>
    <w:rsid w:val="008E2197"/>
    <w:pPr>
      <w:jc w:val="center"/>
    </w:pPr>
    <w:rPr>
      <w:rFonts w:asciiTheme="majorHAnsi" w:hAnsiTheme="majorHAnsi"/>
      <w:color w:val="CDEDDA" w:themeColor="accent4"/>
      <w:kern w:val="24"/>
    </w:rPr>
  </w:style>
  <w:style w:type="character" w:customStyle="1" w:styleId="SkillChar">
    <w:name w:val="Skill Char"/>
    <w:basedOn w:val="DefaultParagraphFont"/>
    <w:link w:val="Skill"/>
    <w:uiPriority w:val="17"/>
    <w:rsid w:val="000161E1"/>
    <w:rPr>
      <w:kern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E2197"/>
    <w:rPr>
      <w:rFonts w:eastAsiaTheme="majorEastAsia" w:cstheme="majorBidi"/>
      <w:color w:val="1D3251" w:themeColor="accent1"/>
      <w:sz w:val="22"/>
      <w:szCs w:val="26"/>
    </w:rPr>
  </w:style>
  <w:style w:type="character" w:customStyle="1" w:styleId="SkillscoreChar">
    <w:name w:val="Skill score Char"/>
    <w:basedOn w:val="DefaultParagraphFont"/>
    <w:link w:val="Skillscore"/>
    <w:uiPriority w:val="16"/>
    <w:rsid w:val="000161E1"/>
    <w:rPr>
      <w:rFonts w:asciiTheme="majorHAnsi" w:hAnsiTheme="majorHAnsi"/>
      <w:color w:val="CDEDDA" w:themeColor="accent4"/>
      <w:kern w:val="24"/>
    </w:rPr>
  </w:style>
  <w:style w:type="character" w:customStyle="1" w:styleId="Heading3Char">
    <w:name w:val="Heading 3 Char"/>
    <w:basedOn w:val="DefaultParagraphFont"/>
    <w:link w:val="Heading3"/>
    <w:uiPriority w:val="9"/>
    <w:rsid w:val="00552F9B"/>
    <w:rPr>
      <w:rFonts w:eastAsiaTheme="majorEastAsia" w:cstheme="majorBidi"/>
      <w:color w:val="1D3251" w:themeColor="accent1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2F9B"/>
    <w:rPr>
      <w:rFonts w:eastAsiaTheme="majorEastAsia" w:cstheme="majorBidi"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4103C0"/>
    <w:rPr>
      <w:rFonts w:eastAsiaTheme="majorEastAsia" w:cstheme="majorBidi"/>
      <w:i/>
      <w:color w:val="15253C" w:themeColor="accent1" w:themeShade="BF"/>
    </w:rPr>
  </w:style>
  <w:style w:type="paragraph" w:styleId="ListBullet">
    <w:name w:val="List Bullet"/>
    <w:basedOn w:val="Normal"/>
    <w:uiPriority w:val="99"/>
    <w:qFormat/>
    <w:rsid w:val="00A6425D"/>
    <w:pPr>
      <w:numPr>
        <w:numId w:val="9"/>
      </w:numPr>
      <w:contextualSpacing/>
    </w:pPr>
  </w:style>
  <w:style w:type="numbering" w:customStyle="1" w:styleId="BullettedList">
    <w:name w:val="BullettedList"/>
    <w:uiPriority w:val="99"/>
    <w:rsid w:val="00A6425D"/>
    <w:pPr>
      <w:numPr>
        <w:numId w:val="8"/>
      </w:numPr>
    </w:pPr>
  </w:style>
  <w:style w:type="paragraph" w:customStyle="1" w:styleId="JobDescription">
    <w:name w:val="Job Description"/>
    <w:basedOn w:val="Normal"/>
    <w:link w:val="JobDescriptionChar"/>
    <w:uiPriority w:val="18"/>
    <w:qFormat/>
    <w:rsid w:val="00A6425D"/>
    <w:pPr>
      <w:spacing w:after="0"/>
    </w:pPr>
  </w:style>
  <w:style w:type="character" w:customStyle="1" w:styleId="JobDescriptionChar">
    <w:name w:val="Job Description Char"/>
    <w:basedOn w:val="DefaultParagraphFont"/>
    <w:link w:val="JobDescription"/>
    <w:uiPriority w:val="18"/>
    <w:rsid w:val="000161E1"/>
  </w:style>
  <w:style w:type="character" w:styleId="Hyperlink">
    <w:name w:val="Hyperlink"/>
    <w:basedOn w:val="DefaultParagraphFont"/>
    <w:uiPriority w:val="99"/>
    <w:unhideWhenUsed/>
    <w:rsid w:val="007A0D93"/>
    <w:rPr>
      <w:color w:val="FE006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D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55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svg"/><Relationship Id="rId26" Type="http://schemas.openxmlformats.org/officeDocument/2006/relationships/image" Target="media/image15.png"/><Relationship Id="rId3" Type="http://schemas.openxmlformats.org/officeDocument/2006/relationships/customXml" Target="../customXml/item3.xml"/><Relationship Id="rId21" Type="http://schemas.openxmlformats.org/officeDocument/2006/relationships/image" Target="media/image11.sv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4.svg"/><Relationship Id="rId2" Type="http://schemas.openxmlformats.org/officeDocument/2006/relationships/customXml" Target="../customXml/item2.xml"/><Relationship Id="rId16" Type="http://schemas.openxmlformats.org/officeDocument/2006/relationships/hyperlink" Target="mailto:travicta@mail.uc.edu" TargetMode="External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3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www.linkedin.com/in/thomas-travick-440977138/" TargetMode="External"/><Relationship Id="rId28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svg"/><Relationship Id="rId22" Type="http://schemas.openxmlformats.org/officeDocument/2006/relationships/image" Target="media/image12.png"/><Relationship Id="rId27" Type="http://schemas.openxmlformats.org/officeDocument/2006/relationships/hyperlink" Target="https://alext1112.github.io/MyPortfolio/" TargetMode="Externa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Modern%20initials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5371A1DB5944974AA5688E44CBD3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8EC3D-10D1-42CD-BEA1-A3278C2D07D8}"/>
      </w:docPartPr>
      <w:docPartBody>
        <w:p w:rsidR="00506856" w:rsidRDefault="004D7452">
          <w:pPr>
            <w:pStyle w:val="75371A1DB5944974AA5688E44CBD304E"/>
          </w:pPr>
          <w:r w:rsidRPr="007772B1">
            <w:t>ABOUT ME</w:t>
          </w:r>
        </w:p>
      </w:docPartBody>
    </w:docPart>
    <w:docPart>
      <w:docPartPr>
        <w:name w:val="9FD2D0BD9FB046DE87860EC61A872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7840A-A009-4511-A043-1066172CB4D3}"/>
      </w:docPartPr>
      <w:docPartBody>
        <w:p w:rsidR="00506856" w:rsidRDefault="007D6EA1" w:rsidP="007D6EA1">
          <w:pPr>
            <w:pStyle w:val="9FD2D0BD9FB046DE87860EC61A872FFE"/>
          </w:pPr>
          <w:r>
            <w:t>Skills</w:t>
          </w:r>
        </w:p>
      </w:docPartBody>
    </w:docPart>
    <w:docPart>
      <w:docPartPr>
        <w:name w:val="D27F13970AFD4B9A9D930FB3BA57D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F1FD1-7821-41E6-8422-99C93743B3D6}"/>
      </w:docPartPr>
      <w:docPartBody>
        <w:p w:rsidR="00506856" w:rsidRDefault="007D6EA1" w:rsidP="007D6EA1">
          <w:pPr>
            <w:pStyle w:val="D27F13970AFD4B9A9D930FB3BA57D03A"/>
          </w:pPr>
          <w:r>
            <w:t>Education</w:t>
          </w:r>
        </w:p>
      </w:docPartBody>
    </w:docPart>
    <w:docPart>
      <w:docPartPr>
        <w:name w:val="26EB405DA20A47DCAAA801656EB5BF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73419F-54E3-4232-905B-C44F632ACA87}"/>
      </w:docPartPr>
      <w:docPartBody>
        <w:p w:rsidR="00506856" w:rsidRDefault="007D6EA1" w:rsidP="007D6EA1">
          <w:pPr>
            <w:pStyle w:val="26EB405DA20A47DCAAA801656EB5BF6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51D8A"/>
    <w:multiLevelType w:val="multilevel"/>
    <w:tmpl w:val="9D984FD2"/>
    <w:styleLink w:val="BullettedList"/>
    <w:lvl w:ilvl="0">
      <w:start w:val="1"/>
      <w:numFmt w:val="bullet"/>
      <w:pStyle w:val="ListBullet"/>
      <w:lvlText w:val=""/>
      <w:lvlJc w:val="left"/>
      <w:pPr>
        <w:ind w:left="864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CF2105"/>
    <w:multiLevelType w:val="multilevel"/>
    <w:tmpl w:val="9D984FD2"/>
    <w:numStyleLink w:val="BullettedList"/>
  </w:abstractNum>
  <w:num w:numId="1">
    <w:abstractNumId w:val="0"/>
  </w:num>
  <w:num w:numId="2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EA1"/>
    <w:rsid w:val="004D7452"/>
    <w:rsid w:val="00506856"/>
    <w:rsid w:val="007D6EA1"/>
    <w:rsid w:val="0081578F"/>
    <w:rsid w:val="00C10022"/>
    <w:rsid w:val="00E43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4CE958206447FB91A220C1FED9406F">
    <w:name w:val="844CE958206447FB91A220C1FED9406F"/>
  </w:style>
  <w:style w:type="paragraph" w:customStyle="1" w:styleId="92CC8510236E49E59499E22A17DD8522">
    <w:name w:val="92CC8510236E49E59499E22A17DD8522"/>
  </w:style>
  <w:style w:type="paragraph" w:customStyle="1" w:styleId="21382A2A99C8470F8A98AC04A62911C8">
    <w:name w:val="21382A2A99C8470F8A98AC04A62911C8"/>
  </w:style>
  <w:style w:type="paragraph" w:customStyle="1" w:styleId="979F4185FE5C422BB438032A3FBB6793">
    <w:name w:val="979F4185FE5C422BB438032A3FBB6793"/>
  </w:style>
  <w:style w:type="paragraph" w:customStyle="1" w:styleId="75371A1DB5944974AA5688E44CBD304E">
    <w:name w:val="75371A1DB5944974AA5688E44CBD304E"/>
  </w:style>
  <w:style w:type="paragraph" w:customStyle="1" w:styleId="3EC7F6F5B3B244938CC352C448D7FBDE">
    <w:name w:val="3EC7F6F5B3B244938CC352C448D7FBDE"/>
  </w:style>
  <w:style w:type="paragraph" w:customStyle="1" w:styleId="1FDD5812542145C299184325ECE62CC8">
    <w:name w:val="1FDD5812542145C299184325ECE62CC8"/>
  </w:style>
  <w:style w:type="paragraph" w:customStyle="1" w:styleId="DC72A9E11FE04C36B6C5C80CBB7F66E1">
    <w:name w:val="DC72A9E11FE04C36B6C5C80CBB7F66E1"/>
  </w:style>
  <w:style w:type="paragraph" w:customStyle="1" w:styleId="EC0BB442D6FF4A739F07A1C2254E4D16">
    <w:name w:val="EC0BB442D6FF4A739F07A1C2254E4D16"/>
  </w:style>
  <w:style w:type="paragraph" w:customStyle="1" w:styleId="F2534EC448A84244B86D991119E27BB4">
    <w:name w:val="F2534EC448A84244B86D991119E27BB4"/>
  </w:style>
  <w:style w:type="paragraph" w:customStyle="1" w:styleId="148A089F110B46819AD45C415C56278B">
    <w:name w:val="148A089F110B46819AD45C415C56278B"/>
  </w:style>
  <w:style w:type="paragraph" w:customStyle="1" w:styleId="9B90C26B168E41BAB52B10CC6FE4DD11">
    <w:name w:val="9B90C26B168E41BAB52B10CC6FE4DD11"/>
  </w:style>
  <w:style w:type="paragraph" w:customStyle="1" w:styleId="A7624161807545EBA3C0828508632A4B">
    <w:name w:val="A7624161807545EBA3C0828508632A4B"/>
  </w:style>
  <w:style w:type="paragraph" w:customStyle="1" w:styleId="16E1731BA5C6440B97F20E98636E5896">
    <w:name w:val="16E1731BA5C6440B97F20E98636E5896"/>
  </w:style>
  <w:style w:type="paragraph" w:customStyle="1" w:styleId="BAB6D631BCEA4CD29393FAC54D7D73E9">
    <w:name w:val="BAB6D631BCEA4CD29393FAC54D7D73E9"/>
  </w:style>
  <w:style w:type="paragraph" w:customStyle="1" w:styleId="7F5AC0001E2845AC8F7DCEF0A17C08C3">
    <w:name w:val="7F5AC0001E2845AC8F7DCEF0A17C08C3"/>
  </w:style>
  <w:style w:type="paragraph" w:customStyle="1" w:styleId="F4B80CD151AF4CFC869CE2D2830D5194">
    <w:name w:val="F4B80CD151AF4CFC869CE2D2830D5194"/>
  </w:style>
  <w:style w:type="paragraph" w:customStyle="1" w:styleId="53D03CDA153048E0AD1EF858580E3192">
    <w:name w:val="53D03CDA153048E0AD1EF858580E3192"/>
  </w:style>
  <w:style w:type="paragraph" w:customStyle="1" w:styleId="15B9440BC2AF4FF785D2F32DB52DE346">
    <w:name w:val="15B9440BC2AF4FF785D2F32DB52DE346"/>
  </w:style>
  <w:style w:type="paragraph" w:customStyle="1" w:styleId="DEBB50995DC84C12898E3DA204DAB94D">
    <w:name w:val="DEBB50995DC84C12898E3DA204DAB94D"/>
  </w:style>
  <w:style w:type="paragraph" w:customStyle="1" w:styleId="AD9141C482094077B37EE21EE8C395E8">
    <w:name w:val="AD9141C482094077B37EE21EE8C395E8"/>
  </w:style>
  <w:style w:type="paragraph" w:customStyle="1" w:styleId="B4A388BBFBDA4EE1B9133C3312812841">
    <w:name w:val="B4A388BBFBDA4EE1B9133C3312812841"/>
  </w:style>
  <w:style w:type="paragraph" w:customStyle="1" w:styleId="FCE295606A0E44238821D384B59E92AB">
    <w:name w:val="FCE295606A0E44238821D384B59E92AB"/>
  </w:style>
  <w:style w:type="paragraph" w:customStyle="1" w:styleId="4AA292B76D0B468DBE2E9B6EDF3D6A6A">
    <w:name w:val="4AA292B76D0B468DBE2E9B6EDF3D6A6A"/>
  </w:style>
  <w:style w:type="paragraph" w:customStyle="1" w:styleId="95E6BE5798454C9F84163054630BB420">
    <w:name w:val="95E6BE5798454C9F84163054630BB420"/>
  </w:style>
  <w:style w:type="paragraph" w:customStyle="1" w:styleId="7D1460BD61964A9280698B3D04A443BC">
    <w:name w:val="7D1460BD61964A9280698B3D04A443BC"/>
  </w:style>
  <w:style w:type="paragraph" w:customStyle="1" w:styleId="JobDescription">
    <w:name w:val="Job Description"/>
    <w:basedOn w:val="Normal"/>
    <w:link w:val="JobDescriptionChar"/>
    <w:uiPriority w:val="18"/>
    <w:qFormat/>
    <w:rsid w:val="007D6EA1"/>
    <w:pPr>
      <w:spacing w:after="0" w:line="288" w:lineRule="auto"/>
    </w:pPr>
    <w:rPr>
      <w:rFonts w:eastAsiaTheme="minorHAnsi"/>
      <w:color w:val="262626" w:themeColor="text1" w:themeTint="D9"/>
      <w:sz w:val="18"/>
      <w:szCs w:val="18"/>
    </w:rPr>
  </w:style>
  <w:style w:type="character" w:customStyle="1" w:styleId="JobDescriptionChar">
    <w:name w:val="Job Description Char"/>
    <w:basedOn w:val="DefaultParagraphFont"/>
    <w:link w:val="JobDescription"/>
    <w:uiPriority w:val="18"/>
    <w:rsid w:val="007D6EA1"/>
    <w:rPr>
      <w:rFonts w:eastAsiaTheme="minorHAnsi"/>
      <w:color w:val="262626" w:themeColor="text1" w:themeTint="D9"/>
      <w:sz w:val="18"/>
      <w:szCs w:val="18"/>
    </w:rPr>
  </w:style>
  <w:style w:type="paragraph" w:customStyle="1" w:styleId="AC071209371D4791BFB9EFD032BE65CF">
    <w:name w:val="AC071209371D4791BFB9EFD032BE65CF"/>
  </w:style>
  <w:style w:type="paragraph" w:styleId="ListBullet">
    <w:name w:val="List Bullet"/>
    <w:basedOn w:val="Normal"/>
    <w:uiPriority w:val="99"/>
    <w:qFormat/>
    <w:rsid w:val="007D6EA1"/>
    <w:pPr>
      <w:numPr>
        <w:numId w:val="2"/>
      </w:numPr>
      <w:spacing w:line="288" w:lineRule="auto"/>
      <w:contextualSpacing/>
    </w:pPr>
    <w:rPr>
      <w:rFonts w:eastAsiaTheme="minorHAnsi"/>
      <w:color w:val="262626" w:themeColor="text1" w:themeTint="D9"/>
      <w:sz w:val="18"/>
      <w:szCs w:val="18"/>
    </w:rPr>
  </w:style>
  <w:style w:type="numbering" w:customStyle="1" w:styleId="BullettedList">
    <w:name w:val="BullettedList"/>
    <w:uiPriority w:val="99"/>
    <w:rsid w:val="007D6EA1"/>
    <w:pPr>
      <w:numPr>
        <w:numId w:val="1"/>
      </w:numPr>
    </w:pPr>
  </w:style>
  <w:style w:type="paragraph" w:customStyle="1" w:styleId="344DBED6FF8E404CA2A02A5FF0D23FEC">
    <w:name w:val="344DBED6FF8E404CA2A02A5FF0D23FEC"/>
  </w:style>
  <w:style w:type="paragraph" w:customStyle="1" w:styleId="E32B0183F65D431CA48EFC4DBF8E1C0E">
    <w:name w:val="E32B0183F65D431CA48EFC4DBF8E1C0E"/>
  </w:style>
  <w:style w:type="paragraph" w:customStyle="1" w:styleId="8ED4C903F82F4640936663CE4AED000B">
    <w:name w:val="8ED4C903F82F4640936663CE4AED000B"/>
  </w:style>
  <w:style w:type="paragraph" w:customStyle="1" w:styleId="F2A0971F3FF2402D88F3BF2EF46CEC43">
    <w:name w:val="F2A0971F3FF2402D88F3BF2EF46CEC43"/>
  </w:style>
  <w:style w:type="paragraph" w:customStyle="1" w:styleId="3B1C852AC66D450E94FD1BC826E8149E">
    <w:name w:val="3B1C852AC66D450E94FD1BC826E8149E"/>
  </w:style>
  <w:style w:type="paragraph" w:customStyle="1" w:styleId="D8490B59BC3442598D283F286441CBB3">
    <w:name w:val="D8490B59BC3442598D283F286441CBB3"/>
  </w:style>
  <w:style w:type="paragraph" w:customStyle="1" w:styleId="E998AE55D2CF432DAA253A84E1992232">
    <w:name w:val="E998AE55D2CF432DAA253A84E1992232"/>
  </w:style>
  <w:style w:type="paragraph" w:customStyle="1" w:styleId="C2A9A5886D7448818CD2F85369CAB0FF">
    <w:name w:val="C2A9A5886D7448818CD2F85369CAB0FF"/>
  </w:style>
  <w:style w:type="paragraph" w:customStyle="1" w:styleId="767B8B2934414B288954D547979C17FD">
    <w:name w:val="767B8B2934414B288954D547979C17FD"/>
  </w:style>
  <w:style w:type="paragraph" w:customStyle="1" w:styleId="E75433FD08574F1BB1CDBFF82A334D4E">
    <w:name w:val="E75433FD08574F1BB1CDBFF82A334D4E"/>
  </w:style>
  <w:style w:type="paragraph" w:customStyle="1" w:styleId="1BBBE565A9E7492194DE03E3E0FF3525">
    <w:name w:val="1BBBE565A9E7492194DE03E3E0FF3525"/>
  </w:style>
  <w:style w:type="paragraph" w:customStyle="1" w:styleId="C6A0F543D1AE4BD0AC4964EE1AC1A99A">
    <w:name w:val="C6A0F543D1AE4BD0AC4964EE1AC1A99A"/>
  </w:style>
  <w:style w:type="paragraph" w:customStyle="1" w:styleId="D4D39D273C4B4CE7A66B286B7C46AA45">
    <w:name w:val="D4D39D273C4B4CE7A66B286B7C46AA45"/>
  </w:style>
  <w:style w:type="paragraph" w:customStyle="1" w:styleId="3A39AAB6EDDD4C70855ACF70E000A673">
    <w:name w:val="3A39AAB6EDDD4C70855ACF70E000A673"/>
  </w:style>
  <w:style w:type="paragraph" w:customStyle="1" w:styleId="2688999F3F694D3D9B3CA95A74F0AB08">
    <w:name w:val="2688999F3F694D3D9B3CA95A74F0AB08"/>
  </w:style>
  <w:style w:type="paragraph" w:customStyle="1" w:styleId="317157D613C4453CA48A04A37A89DF4B">
    <w:name w:val="317157D613C4453CA48A04A37A89DF4B"/>
  </w:style>
  <w:style w:type="paragraph" w:customStyle="1" w:styleId="5AB3797C62414968A6A5CC8A4F4B0EF1">
    <w:name w:val="5AB3797C62414968A6A5CC8A4F4B0EF1"/>
  </w:style>
  <w:style w:type="paragraph" w:customStyle="1" w:styleId="7F6C9424D81E4764BBDC2542F3435A93">
    <w:name w:val="7F6C9424D81E4764BBDC2542F3435A93"/>
  </w:style>
  <w:style w:type="paragraph" w:customStyle="1" w:styleId="2DDE57A0A81042B1ABB9D5927D6A8C13">
    <w:name w:val="2DDE57A0A81042B1ABB9D5927D6A8C13"/>
  </w:style>
  <w:style w:type="paragraph" w:customStyle="1" w:styleId="B9D27CC72AB94F0889538B3E44BE07D7">
    <w:name w:val="B9D27CC72AB94F0889538B3E44BE07D7"/>
  </w:style>
  <w:style w:type="paragraph" w:customStyle="1" w:styleId="37CDAB28830141D282BF2033F4C8C516">
    <w:name w:val="37CDAB28830141D282BF2033F4C8C516"/>
  </w:style>
  <w:style w:type="paragraph" w:customStyle="1" w:styleId="9FD2D0BD9FB046DE87860EC61A872FFE">
    <w:name w:val="9FD2D0BD9FB046DE87860EC61A872FFE"/>
    <w:rsid w:val="007D6EA1"/>
  </w:style>
  <w:style w:type="paragraph" w:customStyle="1" w:styleId="D27F13970AFD4B9A9D930FB3BA57D03A">
    <w:name w:val="D27F13970AFD4B9A9D930FB3BA57D03A"/>
    <w:rsid w:val="007D6EA1"/>
  </w:style>
  <w:style w:type="paragraph" w:customStyle="1" w:styleId="D7200607677E4A688752D92010E0EFC5">
    <w:name w:val="D7200607677E4A688752D92010E0EFC5"/>
    <w:rsid w:val="007D6EA1"/>
  </w:style>
  <w:style w:type="paragraph" w:customStyle="1" w:styleId="9BC72964CC3A4686869CDF1B448A6021">
    <w:name w:val="9BC72964CC3A4686869CDF1B448A6021"/>
    <w:rsid w:val="007D6EA1"/>
  </w:style>
  <w:style w:type="paragraph" w:customStyle="1" w:styleId="212994B868A84183AD130B8B16CDA515">
    <w:name w:val="212994B868A84183AD130B8B16CDA515"/>
    <w:rsid w:val="007D6EA1"/>
  </w:style>
  <w:style w:type="paragraph" w:customStyle="1" w:styleId="26EB405DA20A47DCAAA801656EB5BF6B">
    <w:name w:val="26EB405DA20A47DCAAA801656EB5BF6B"/>
    <w:rsid w:val="007D6EA1"/>
  </w:style>
  <w:style w:type="paragraph" w:customStyle="1" w:styleId="351D76DCB84C479F9B24A218E2DA2CEA">
    <w:name w:val="351D76DCB84C479F9B24A218E2DA2CEA"/>
    <w:rsid w:val="007D6EA1"/>
  </w:style>
  <w:style w:type="paragraph" w:customStyle="1" w:styleId="4A320F44786D4106831E3DA77DD0F7DB">
    <w:name w:val="4A320F44786D4106831E3DA77DD0F7DB"/>
    <w:rsid w:val="007D6EA1"/>
  </w:style>
  <w:style w:type="paragraph" w:customStyle="1" w:styleId="1808B5A631464678802AA29E7FABCBEE">
    <w:name w:val="1808B5A631464678802AA29E7FABCBEE"/>
    <w:rsid w:val="007D6EA1"/>
  </w:style>
  <w:style w:type="paragraph" w:customStyle="1" w:styleId="8087B63E6A5F40C48B8A7167B026A967">
    <w:name w:val="8087B63E6A5F40C48B8A7167B026A967"/>
    <w:rsid w:val="007D6EA1"/>
  </w:style>
  <w:style w:type="paragraph" w:customStyle="1" w:styleId="F3F68B4DF2294F54A354D79C0806A4D9">
    <w:name w:val="F3F68B4DF2294F54A354D79C0806A4D9"/>
    <w:rsid w:val="007D6EA1"/>
  </w:style>
  <w:style w:type="paragraph" w:customStyle="1" w:styleId="0FCAFE6F930D489285DB8BF2C11D6A3B">
    <w:name w:val="0FCAFE6F930D489285DB8BF2C11D6A3B"/>
    <w:rsid w:val="007D6EA1"/>
  </w:style>
  <w:style w:type="paragraph" w:customStyle="1" w:styleId="F697ADCF33E74427B6333B0678271DFE">
    <w:name w:val="F697ADCF33E74427B6333B0678271DFE"/>
    <w:rsid w:val="007D6EA1"/>
  </w:style>
  <w:style w:type="paragraph" w:customStyle="1" w:styleId="1D8D3CA071CA40DC90D828428074B894">
    <w:name w:val="1D8D3CA071CA40DC90D828428074B894"/>
    <w:rsid w:val="007D6EA1"/>
  </w:style>
  <w:style w:type="paragraph" w:customStyle="1" w:styleId="B81C7994AACC403B8592B290FFC2F21B">
    <w:name w:val="B81C7994AACC403B8592B290FFC2F21B"/>
    <w:rsid w:val="007D6EA1"/>
  </w:style>
  <w:style w:type="paragraph" w:customStyle="1" w:styleId="9BEEA68959D344F0ACA3DF4B55257670">
    <w:name w:val="9BEEA68959D344F0ACA3DF4B55257670"/>
    <w:rsid w:val="007D6EA1"/>
  </w:style>
  <w:style w:type="paragraph" w:customStyle="1" w:styleId="932017CA2CDF4E5EAE009D38B535975F">
    <w:name w:val="932017CA2CDF4E5EAE009D38B535975F"/>
    <w:rsid w:val="007D6EA1"/>
  </w:style>
  <w:style w:type="paragraph" w:customStyle="1" w:styleId="FBDDDF6105264CC3980F90C98913CDD0">
    <w:name w:val="FBDDDF6105264CC3980F90C98913CDD0"/>
    <w:rsid w:val="007D6EA1"/>
  </w:style>
  <w:style w:type="paragraph" w:customStyle="1" w:styleId="CC279A282E064903A57857AE6AF4AE9E">
    <w:name w:val="CC279A282E064903A57857AE6AF4AE9E"/>
    <w:rsid w:val="007D6EA1"/>
  </w:style>
  <w:style w:type="paragraph" w:customStyle="1" w:styleId="B2F1DB09A929448C9EC11EA6A4C088E3">
    <w:name w:val="B2F1DB09A929448C9EC11EA6A4C088E3"/>
    <w:rsid w:val="007D6EA1"/>
  </w:style>
  <w:style w:type="paragraph" w:customStyle="1" w:styleId="B21B2948FED54258842C4A12D674C351">
    <w:name w:val="B21B2948FED54258842C4A12D674C351"/>
    <w:rsid w:val="007D6E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sume">
  <a:themeElements>
    <a:clrScheme name="Custom 236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D3251"/>
      </a:accent1>
      <a:accent2>
        <a:srgbClr val="E00041"/>
      </a:accent2>
      <a:accent3>
        <a:srgbClr val="B4006C"/>
      </a:accent3>
      <a:accent4>
        <a:srgbClr val="CDEDDA"/>
      </a:accent4>
      <a:accent5>
        <a:srgbClr val="CDDAED"/>
      </a:accent5>
      <a:accent6>
        <a:srgbClr val="EDCDEA"/>
      </a:accent6>
      <a:hlink>
        <a:srgbClr val="FE0066"/>
      </a:hlink>
      <a:folHlink>
        <a:srgbClr val="FE0066"/>
      </a:folHlink>
    </a:clrScheme>
    <a:fontScheme name="Custom 243">
      <a:majorFont>
        <a:latin typeface="Rockwell"/>
        <a:ea typeface=""/>
        <a:cs typeface=""/>
      </a:majorFont>
      <a:minorFont>
        <a:latin typeface="Corbel"/>
        <a:ea typeface=""/>
        <a:cs typeface="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sume" id="{0C3F94F1-5056-472A-A3A7-DE04B7597931}" vid="{6B18A5B6-4DB9-4806-9EB1-504C4300FAB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291512c1ee715ab617f4c07df79fc1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256c27c40ca5c40ce1cf6c44f0205df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DC5BE45-5605-47A2-9919-98DF89283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83799-85B8-4E2A-9EFE-6187A4DAF0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E9CB4F8-792D-4AD0-B590-AADEB9CEAFA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initials resume</Template>
  <TotalTime>0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2020-02-18T19:35:00Z</dcterms:created>
  <dcterms:modified xsi:type="dcterms:W3CDTF">2020-03-06T14:47:00Z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